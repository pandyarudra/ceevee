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531"/>
        <w:gridCol w:w="5009"/>
      </w:tblGrid>
      <w:tr w:rsidR="007A0F44" w:rsidRPr="004E05D0" w14:paraId="633BC24A" w14:textId="77777777" w:rsidTr="00183F3D">
        <w:trPr>
          <w:trHeight w:hRule="exact" w:val="1944"/>
        </w:trPr>
        <w:tc>
          <w:tcPr>
            <w:tcW w:w="4526" w:type="dxa"/>
            <w:tcMar>
              <w:right w:w="144" w:type="dxa"/>
            </w:tcMar>
            <w:vAlign w:val="bottom"/>
          </w:tcPr>
          <w:p w14:paraId="40F32C64" w14:textId="22B4A91F" w:rsidR="007A0F44" w:rsidRPr="00565B06" w:rsidRDefault="00D02D1F" w:rsidP="00174A87">
            <w:pPr>
              <w:pStyle w:val="Title"/>
            </w:pPr>
            <w:r>
              <w:softHyphen/>
            </w:r>
            <w:r w:rsidR="008730D5">
              <w:t>Rudr</w:t>
            </w:r>
            <w:r w:rsidR="00EF73B9">
              <w:t>A</w:t>
            </w:r>
          </w:p>
          <w:p w14:paraId="4BFACC2C" w14:textId="60A0EEE8" w:rsidR="007A0F44" w:rsidRPr="00565B06" w:rsidRDefault="008730D5" w:rsidP="00174A87">
            <w:pPr>
              <w:pStyle w:val="Subtitle"/>
            </w:pPr>
            <w:r>
              <w:t>PANDYA</w:t>
            </w:r>
            <w:r w:rsidR="002B0477">
              <w:t xml:space="preserve"> </w:t>
            </w:r>
            <w:r w:rsidR="002B256F">
              <w:rPr>
                <w:b w:val="0"/>
                <w:bCs/>
                <w:sz w:val="32"/>
                <w:szCs w:val="8"/>
              </w:rPr>
              <w:t>(</w:t>
            </w:r>
            <w:r w:rsidR="002B256F" w:rsidRPr="002B256F">
              <w:rPr>
                <w:b w:val="0"/>
                <w:bCs/>
                <w:sz w:val="36"/>
                <w:szCs w:val="10"/>
              </w:rPr>
              <w:t>C</w:t>
            </w:r>
            <w:r w:rsidR="002B0477" w:rsidRPr="002B256F">
              <w:rPr>
                <w:b w:val="0"/>
                <w:bCs/>
                <w:sz w:val="36"/>
                <w:szCs w:val="10"/>
              </w:rPr>
              <w:t>SM®</w:t>
            </w:r>
            <w:r w:rsidR="002B256F">
              <w:rPr>
                <w:b w:val="0"/>
                <w:bCs/>
                <w:sz w:val="32"/>
                <w:szCs w:val="8"/>
              </w:rPr>
              <w:t>)</w:t>
            </w:r>
          </w:p>
        </w:tc>
        <w:tc>
          <w:tcPr>
            <w:tcW w:w="5004" w:type="dxa"/>
            <w:shd w:val="clear" w:color="auto" w:fill="auto"/>
            <w:tcMar>
              <w:left w:w="144" w:type="dxa"/>
            </w:tcMar>
            <w:vAlign w:val="bottom"/>
          </w:tcPr>
          <w:p w14:paraId="6F7797A3" w14:textId="5D9E27B0" w:rsidR="007A0F44" w:rsidRPr="004E05D0" w:rsidRDefault="00000000" w:rsidP="00174A87">
            <w:pPr>
              <w:pStyle w:val="ContactInf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5913907F283D45CDB75E797346AD015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F1FA3">
                  <w:rPr>
                    <w:sz w:val="24"/>
                    <w:szCs w:val="24"/>
                  </w:rPr>
                  <w:t>Toronto</w:t>
                </w:r>
                <w:r w:rsidR="008730D5" w:rsidRPr="004E05D0">
                  <w:rPr>
                    <w:sz w:val="24"/>
                    <w:szCs w:val="24"/>
                  </w:rPr>
                  <w:t>, ON</w:t>
                </w:r>
              </w:sdtContent>
            </w:sdt>
            <w:r w:rsidR="007A0F44" w:rsidRPr="004E05D0">
              <w:rPr>
                <w:sz w:val="24"/>
                <w:szCs w:val="24"/>
              </w:rPr>
              <w:t xml:space="preserve">  </w:t>
            </w:r>
            <w:r w:rsidR="007A0F44" w:rsidRPr="004E05D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E160A97" wp14:editId="0EA1217E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BD0F8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A013862" w14:textId="64AC8AE7" w:rsidR="007A0F44" w:rsidRPr="004E05D0" w:rsidRDefault="00000000" w:rsidP="00174A87">
            <w:pPr>
              <w:pStyle w:val="ContactInfo"/>
              <w:rPr>
                <w:sz w:val="24"/>
                <w:szCs w:val="24"/>
              </w:rPr>
            </w:pPr>
            <w:hyperlink r:id="rId12" w:history="1"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647-571-2792</w:t>
              </w:r>
            </w:hyperlink>
            <w:r w:rsidR="007A0F44" w:rsidRPr="004E05D0">
              <w:rPr>
                <w:sz w:val="24"/>
                <w:szCs w:val="24"/>
              </w:rPr>
              <w:t xml:space="preserve">  </w:t>
            </w:r>
            <w:r w:rsidR="007A0F44" w:rsidRPr="004E05D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68EA20F" wp14:editId="1DB4FE08">
                      <wp:extent cx="109728" cy="109728"/>
                      <wp:effectExtent l="0" t="0" r="5080" b="5080"/>
                      <wp:docPr id="55" name="Telephone icon" descr="Phone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C8BB18" id="Telephone icon" o:spid="_x0000_s1026" alt="Phone icon" href="tel:+1647-571-279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AP8QsAAAc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BDCDE4A" w14:textId="4B9B2984" w:rsidR="007A0F44" w:rsidRPr="0097495B" w:rsidRDefault="00000000" w:rsidP="00174A87">
            <w:pPr>
              <w:pStyle w:val="ContactInfo"/>
              <w:rPr>
                <w:sz w:val="24"/>
                <w:szCs w:val="24"/>
              </w:rPr>
            </w:pPr>
            <w:hyperlink r:id="rId13" w:history="1">
              <w:r w:rsidR="0097495B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pandyarudra9@gmail.com</w:t>
              </w:r>
            </w:hyperlink>
            <w:r w:rsidR="007A0F44" w:rsidRPr="0097495B">
              <w:rPr>
                <w:sz w:val="24"/>
                <w:szCs w:val="24"/>
              </w:rPr>
              <w:t xml:space="preserve">  </w:t>
            </w:r>
            <w:r w:rsidR="007A0F44" w:rsidRPr="0097495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F87E80E" wp14:editId="4E2C89F3">
                      <wp:extent cx="137160" cy="91440"/>
                      <wp:effectExtent l="0" t="0" r="0" b="3810"/>
                      <wp:docPr id="56" name="Freeform 5" descr="Email icon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20442" id="Freeform 5" o:spid="_x0000_s1026" alt="Email icon" href="mailto:%20pandyarudra9@gmail.com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348C327" w14:textId="1E268366" w:rsidR="007A0F44" w:rsidRPr="004E05D0" w:rsidRDefault="00C556CF" w:rsidP="00174A87">
            <w:pPr>
              <w:pStyle w:val="ContactInfo"/>
              <w:rPr>
                <w:sz w:val="24"/>
                <w:szCs w:val="24"/>
              </w:rPr>
            </w:pPr>
            <w:r w:rsidRPr="004E05D0">
              <w:rPr>
                <w:sz w:val="24"/>
                <w:szCs w:val="24"/>
              </w:rPr>
              <w:t xml:space="preserve">LinkedIn:  </w:t>
            </w:r>
            <w:hyperlink r:id="rId15" w:history="1">
              <w:r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...</w:t>
              </w:r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/</w:t>
              </w:r>
              <w:proofErr w:type="spellStart"/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rudrapandya</w:t>
              </w:r>
              <w:proofErr w:type="spellEnd"/>
              <w:r w:rsidR="008730D5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/</w:t>
              </w:r>
            </w:hyperlink>
            <w:r w:rsidR="007A0F44" w:rsidRPr="004E05D0">
              <w:rPr>
                <w:sz w:val="24"/>
                <w:szCs w:val="24"/>
              </w:rPr>
              <w:t xml:space="preserve">  </w:t>
            </w:r>
            <w:r w:rsidR="007A0F44" w:rsidRPr="004E05D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622F7CF" wp14:editId="06897F84">
                      <wp:extent cx="109728" cy="109728"/>
                      <wp:effectExtent l="0" t="0" r="5080" b="5080"/>
                      <wp:docPr id="57" name="LinkedIn icon" descr="LinkedIn icon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9B7D02" id="LinkedIn icon" o:spid="_x0000_s1026" alt="LinkedIn icon" href="https://www.linkedin.com/in/rudrapandy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9739C2F" w14:textId="3CEBBFB5" w:rsidR="007A0F44" w:rsidRPr="0097495B" w:rsidRDefault="00000000" w:rsidP="00174A87">
            <w:pPr>
              <w:pStyle w:val="ContactInfo"/>
              <w:rPr>
                <w:sz w:val="24"/>
                <w:szCs w:val="24"/>
              </w:rPr>
            </w:pPr>
            <w:hyperlink r:id="rId17" w:history="1">
              <w:r w:rsidR="00183F3D">
                <w:t xml:space="preserve"> </w:t>
              </w:r>
              <w:r w:rsidR="00183F3D" w:rsidRPr="00183F3D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>https://pandyarudra.github.io/ceevee/</w:t>
              </w:r>
              <w:r w:rsidR="007A0F44" w:rsidRPr="0097495B">
                <w:rPr>
                  <w:rStyle w:val="Hyperlink"/>
                  <w:color w:val="4C4C4C" w:themeColor="text2" w:themeTint="BF"/>
                  <w:sz w:val="24"/>
                  <w:szCs w:val="24"/>
                  <w:u w:val="none"/>
                </w:rPr>
                <w:t xml:space="preserve">  </w:t>
              </w:r>
              <w:r w:rsidR="007A0F44" w:rsidRPr="0097495B">
                <w:rPr>
                  <w:rStyle w:val="Hyperlink"/>
                  <w:noProof/>
                  <w:color w:val="4C4C4C" w:themeColor="text2" w:themeTint="BF"/>
                  <w:sz w:val="24"/>
                  <w:szCs w:val="24"/>
                  <w:u w:val="none"/>
                </w:rPr>
                <mc:AlternateContent>
                  <mc:Choice Requires="wps">
                    <w:drawing>
                      <wp:inline distT="0" distB="0" distL="0" distR="0" wp14:anchorId="63EDB116" wp14:editId="30AF736F">
                        <wp:extent cx="118872" cy="118872"/>
                        <wp:effectExtent l="0" t="0" r="0" b="0"/>
                        <wp:docPr id="58" name="Website icon" descr="Twitter/Blog/Portfolio icon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118872" cy="118872"/>
                                </a:xfrm>
                                <a:custGeom>
                                  <a:avLst/>
                                  <a:gdLst>
                                    <a:gd name="T0" fmla="*/ 1758 w 2691"/>
                                    <a:gd name="T1" fmla="*/ 2346 h 2691"/>
                                    <a:gd name="T2" fmla="*/ 1897 w 2691"/>
                                    <a:gd name="T3" fmla="*/ 2384 h 2691"/>
                                    <a:gd name="T4" fmla="*/ 2267 w 2691"/>
                                    <a:gd name="T5" fmla="*/ 2095 h 2691"/>
                                    <a:gd name="T6" fmla="*/ 691 w 2691"/>
                                    <a:gd name="T7" fmla="*/ 1994 h 2691"/>
                                    <a:gd name="T8" fmla="*/ 587 w 2691"/>
                                    <a:gd name="T9" fmla="*/ 2252 h 2691"/>
                                    <a:gd name="T10" fmla="*/ 1051 w 2691"/>
                                    <a:gd name="T11" fmla="*/ 2490 h 2691"/>
                                    <a:gd name="T12" fmla="*/ 813 w 2691"/>
                                    <a:gd name="T13" fmla="*/ 2108 h 2691"/>
                                    <a:gd name="T14" fmla="*/ 1189 w 2691"/>
                                    <a:gd name="T15" fmla="*/ 1908 h 2691"/>
                                    <a:gd name="T16" fmla="*/ 976 w 2691"/>
                                    <a:gd name="T17" fmla="*/ 1919 h 2691"/>
                                    <a:gd name="T18" fmla="*/ 963 w 2691"/>
                                    <a:gd name="T19" fmla="*/ 2093 h 2691"/>
                                    <a:gd name="T20" fmla="*/ 1116 w 2691"/>
                                    <a:gd name="T21" fmla="*/ 2342 h 2691"/>
                                    <a:gd name="T22" fmla="*/ 1243 w 2691"/>
                                    <a:gd name="T23" fmla="*/ 2495 h 2691"/>
                                    <a:gd name="T24" fmla="*/ 1418 w 2691"/>
                                    <a:gd name="T25" fmla="*/ 2520 h 2691"/>
                                    <a:gd name="T26" fmla="*/ 1497 w 2691"/>
                                    <a:gd name="T27" fmla="*/ 2436 h 2691"/>
                                    <a:gd name="T28" fmla="*/ 1669 w 2691"/>
                                    <a:gd name="T29" fmla="*/ 2224 h 2691"/>
                                    <a:gd name="T30" fmla="*/ 1808 w 2691"/>
                                    <a:gd name="T31" fmla="*/ 1935 h 2691"/>
                                    <a:gd name="T32" fmla="*/ 1579 w 2691"/>
                                    <a:gd name="T33" fmla="*/ 1913 h 2691"/>
                                    <a:gd name="T34" fmla="*/ 1436 w 2691"/>
                                    <a:gd name="T35" fmla="*/ 1905 h 2691"/>
                                    <a:gd name="T36" fmla="*/ 2111 w 2691"/>
                                    <a:gd name="T37" fmla="*/ 1866 h 2691"/>
                                    <a:gd name="T38" fmla="*/ 2465 w 2691"/>
                                    <a:gd name="T39" fmla="*/ 1749 h 2691"/>
                                    <a:gd name="T40" fmla="*/ 1428 w 2691"/>
                                    <a:gd name="T41" fmla="*/ 1754 h 2691"/>
                                    <a:gd name="T42" fmla="*/ 1861 w 2691"/>
                                    <a:gd name="T43" fmla="*/ 1519 h 2691"/>
                                    <a:gd name="T44" fmla="*/ 880 w 2691"/>
                                    <a:gd name="T45" fmla="*/ 1797 h 2691"/>
                                    <a:gd name="T46" fmla="*/ 156 w 2691"/>
                                    <a:gd name="T47" fmla="*/ 1420 h 2691"/>
                                    <a:gd name="T48" fmla="*/ 303 w 2691"/>
                                    <a:gd name="T49" fmla="*/ 1918 h 2691"/>
                                    <a:gd name="T50" fmla="*/ 736 w 2691"/>
                                    <a:gd name="T51" fmla="*/ 1825 h 2691"/>
                                    <a:gd name="T52" fmla="*/ 1722 w 2691"/>
                                    <a:gd name="T53" fmla="*/ 847 h 2691"/>
                                    <a:gd name="T54" fmla="*/ 1854 w 2691"/>
                                    <a:gd name="T55" fmla="*/ 1084 h 2691"/>
                                    <a:gd name="T56" fmla="*/ 855 w 2691"/>
                                    <a:gd name="T57" fmla="*/ 1083 h 2691"/>
                                    <a:gd name="T58" fmla="*/ 985 w 2691"/>
                                    <a:gd name="T59" fmla="*/ 846 h 2691"/>
                                    <a:gd name="T60" fmla="*/ 1961 w 2691"/>
                                    <a:gd name="T61" fmla="*/ 804 h 2691"/>
                                    <a:gd name="T62" fmla="*/ 2526 w 2691"/>
                                    <a:gd name="T63" fmla="*/ 1186 h 2691"/>
                                    <a:gd name="T64" fmla="*/ 2324 w 2691"/>
                                    <a:gd name="T65" fmla="*/ 669 h 2691"/>
                                    <a:gd name="T66" fmla="*/ 240 w 2691"/>
                                    <a:gd name="T67" fmla="*/ 876 h 2691"/>
                                    <a:gd name="T68" fmla="*/ 161 w 2691"/>
                                    <a:gd name="T69" fmla="*/ 1204 h 2691"/>
                                    <a:gd name="T70" fmla="*/ 702 w 2691"/>
                                    <a:gd name="T71" fmla="*/ 1044 h 2691"/>
                                    <a:gd name="T72" fmla="*/ 731 w 2691"/>
                                    <a:gd name="T73" fmla="*/ 878 h 2691"/>
                                    <a:gd name="T74" fmla="*/ 486 w 2691"/>
                                    <a:gd name="T75" fmla="*/ 716 h 2691"/>
                                    <a:gd name="T76" fmla="*/ 1849 w 2691"/>
                                    <a:gd name="T77" fmla="*/ 444 h 2691"/>
                                    <a:gd name="T78" fmla="*/ 2171 w 2691"/>
                                    <a:gd name="T79" fmla="*/ 573 h 2691"/>
                                    <a:gd name="T80" fmla="*/ 1861 w 2691"/>
                                    <a:gd name="T81" fmla="*/ 275 h 2691"/>
                                    <a:gd name="T82" fmla="*/ 710 w 2691"/>
                                    <a:gd name="T83" fmla="*/ 342 h 2691"/>
                                    <a:gd name="T84" fmla="*/ 648 w 2691"/>
                                    <a:gd name="T85" fmla="*/ 619 h 2691"/>
                                    <a:gd name="T86" fmla="*/ 925 w 2691"/>
                                    <a:gd name="T87" fmla="*/ 315 h 2691"/>
                                    <a:gd name="T88" fmla="*/ 1133 w 2691"/>
                                    <a:gd name="T89" fmla="*/ 279 h 2691"/>
                                    <a:gd name="T90" fmla="*/ 929 w 2691"/>
                                    <a:gd name="T91" fmla="*/ 684 h 2691"/>
                                    <a:gd name="T92" fmla="*/ 1428 w 2691"/>
                                    <a:gd name="T93" fmla="*/ 721 h 2691"/>
                                    <a:gd name="T94" fmla="*/ 1700 w 2691"/>
                                    <a:gd name="T95" fmla="*/ 477 h 2691"/>
                                    <a:gd name="T96" fmla="*/ 1464 w 2691"/>
                                    <a:gd name="T97" fmla="*/ 186 h 2691"/>
                                    <a:gd name="T98" fmla="*/ 1787 w 2691"/>
                                    <a:gd name="T99" fmla="*/ 75 h 2691"/>
                                    <a:gd name="T100" fmla="*/ 2297 w 2691"/>
                                    <a:gd name="T101" fmla="*/ 395 h 2691"/>
                                    <a:gd name="T102" fmla="*/ 2616 w 2691"/>
                                    <a:gd name="T103" fmla="*/ 904 h 2691"/>
                                    <a:gd name="T104" fmla="*/ 2679 w 2691"/>
                                    <a:gd name="T105" fmla="*/ 1528 h 2691"/>
                                    <a:gd name="T106" fmla="*/ 2461 w 2691"/>
                                    <a:gd name="T107" fmla="*/ 2098 h 2691"/>
                                    <a:gd name="T108" fmla="*/ 2024 w 2691"/>
                                    <a:gd name="T109" fmla="*/ 2508 h 2691"/>
                                    <a:gd name="T110" fmla="*/ 1437 w 2691"/>
                                    <a:gd name="T111" fmla="*/ 2688 h 2691"/>
                                    <a:gd name="T112" fmla="*/ 822 w 2691"/>
                                    <a:gd name="T113" fmla="*/ 2585 h 2691"/>
                                    <a:gd name="T114" fmla="*/ 335 w 2691"/>
                                    <a:gd name="T115" fmla="*/ 2234 h 2691"/>
                                    <a:gd name="T116" fmla="*/ 47 w 2691"/>
                                    <a:gd name="T117" fmla="*/ 1703 h 2691"/>
                                    <a:gd name="T118" fmla="*/ 27 w 2691"/>
                                    <a:gd name="T119" fmla="*/ 1075 h 2691"/>
                                    <a:gd name="T120" fmla="*/ 280 w 2691"/>
                                    <a:gd name="T121" fmla="*/ 524 h 2691"/>
                                    <a:gd name="T122" fmla="*/ 743 w 2691"/>
                                    <a:gd name="T123" fmla="*/ 142 h 2691"/>
                                    <a:gd name="T124" fmla="*/ 1345 w 2691"/>
                                    <a:gd name="T125" fmla="*/ 0 h 26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2691" h="2691">
                                      <a:moveTo>
                                        <a:pt x="1942" y="1975"/>
                                      </a:moveTo>
                                      <a:lnTo>
                                        <a:pt x="1921" y="2043"/>
                                      </a:lnTo>
                                      <a:lnTo>
                                        <a:pt x="1895" y="2108"/>
                                      </a:lnTo>
                                      <a:lnTo>
                                        <a:pt x="1864" y="2172"/>
                                      </a:lnTo>
                                      <a:lnTo>
                                        <a:pt x="1830" y="2233"/>
                                      </a:lnTo>
                                      <a:lnTo>
                                        <a:pt x="1794" y="2292"/>
                                      </a:lnTo>
                                      <a:lnTo>
                                        <a:pt x="1758" y="2346"/>
                                      </a:lnTo>
                                      <a:lnTo>
                                        <a:pt x="1720" y="2399"/>
                                      </a:lnTo>
                                      <a:lnTo>
                                        <a:pt x="1684" y="2446"/>
                                      </a:lnTo>
                                      <a:lnTo>
                                        <a:pt x="1651" y="2490"/>
                                      </a:lnTo>
                                      <a:lnTo>
                                        <a:pt x="1711" y="2468"/>
                                      </a:lnTo>
                                      <a:lnTo>
                                        <a:pt x="1773" y="2443"/>
                                      </a:lnTo>
                                      <a:lnTo>
                                        <a:pt x="1835" y="2415"/>
                                      </a:lnTo>
                                      <a:lnTo>
                                        <a:pt x="1897" y="2384"/>
                                      </a:lnTo>
                                      <a:lnTo>
                                        <a:pt x="1957" y="2348"/>
                                      </a:lnTo>
                                      <a:lnTo>
                                        <a:pt x="2017" y="2312"/>
                                      </a:lnTo>
                                      <a:lnTo>
                                        <a:pt x="2075" y="2273"/>
                                      </a:lnTo>
                                      <a:lnTo>
                                        <a:pt x="2128" y="2230"/>
                                      </a:lnTo>
                                      <a:lnTo>
                                        <a:pt x="2179" y="2187"/>
                                      </a:lnTo>
                                      <a:lnTo>
                                        <a:pt x="2226" y="2141"/>
                                      </a:lnTo>
                                      <a:lnTo>
                                        <a:pt x="2267" y="2095"/>
                                      </a:lnTo>
                                      <a:lnTo>
                                        <a:pt x="2210" y="2067"/>
                                      </a:lnTo>
                                      <a:lnTo>
                                        <a:pt x="2147" y="2041"/>
                                      </a:lnTo>
                                      <a:lnTo>
                                        <a:pt x="2082" y="2016"/>
                                      </a:lnTo>
                                      <a:lnTo>
                                        <a:pt x="2013" y="1994"/>
                                      </a:lnTo>
                                      <a:lnTo>
                                        <a:pt x="1942" y="1975"/>
                                      </a:lnTo>
                                      <a:close/>
                                      <a:moveTo>
                                        <a:pt x="767" y="1973"/>
                                      </a:moveTo>
                                      <a:lnTo>
                                        <a:pt x="691" y="1994"/>
                                      </a:lnTo>
                                      <a:lnTo>
                                        <a:pt x="620" y="2018"/>
                                      </a:lnTo>
                                      <a:lnTo>
                                        <a:pt x="553" y="2045"/>
                                      </a:lnTo>
                                      <a:lnTo>
                                        <a:pt x="490" y="2073"/>
                                      </a:lnTo>
                                      <a:lnTo>
                                        <a:pt x="431" y="2104"/>
                                      </a:lnTo>
                                      <a:lnTo>
                                        <a:pt x="478" y="2156"/>
                                      </a:lnTo>
                                      <a:lnTo>
                                        <a:pt x="531" y="2205"/>
                                      </a:lnTo>
                                      <a:lnTo>
                                        <a:pt x="587" y="2252"/>
                                      </a:lnTo>
                                      <a:lnTo>
                                        <a:pt x="648" y="2296"/>
                                      </a:lnTo>
                                      <a:lnTo>
                                        <a:pt x="711" y="2337"/>
                                      </a:lnTo>
                                      <a:lnTo>
                                        <a:pt x="778" y="2375"/>
                                      </a:lnTo>
                                      <a:lnTo>
                                        <a:pt x="845" y="2409"/>
                                      </a:lnTo>
                                      <a:lnTo>
                                        <a:pt x="914" y="2440"/>
                                      </a:lnTo>
                                      <a:lnTo>
                                        <a:pt x="984" y="2466"/>
                                      </a:lnTo>
                                      <a:lnTo>
                                        <a:pt x="1051" y="2490"/>
                                      </a:lnTo>
                                      <a:lnTo>
                                        <a:pt x="1017" y="2446"/>
                                      </a:lnTo>
                                      <a:lnTo>
                                        <a:pt x="982" y="2399"/>
                                      </a:lnTo>
                                      <a:lnTo>
                                        <a:pt x="945" y="2347"/>
                                      </a:lnTo>
                                      <a:lnTo>
                                        <a:pt x="910" y="2292"/>
                                      </a:lnTo>
                                      <a:lnTo>
                                        <a:pt x="875" y="2234"/>
                                      </a:lnTo>
                                      <a:lnTo>
                                        <a:pt x="842" y="2173"/>
                                      </a:lnTo>
                                      <a:lnTo>
                                        <a:pt x="813" y="2108"/>
                                      </a:lnTo>
                                      <a:lnTo>
                                        <a:pt x="787" y="2042"/>
                                      </a:lnTo>
                                      <a:lnTo>
                                        <a:pt x="767" y="1973"/>
                                      </a:lnTo>
                                      <a:close/>
                                      <a:moveTo>
                                        <a:pt x="1260" y="1906"/>
                                      </a:moveTo>
                                      <a:lnTo>
                                        <a:pt x="1250" y="1906"/>
                                      </a:lnTo>
                                      <a:lnTo>
                                        <a:pt x="1234" y="1907"/>
                                      </a:lnTo>
                                      <a:lnTo>
                                        <a:pt x="1213" y="1907"/>
                                      </a:lnTo>
                                      <a:lnTo>
                                        <a:pt x="1189" y="1908"/>
                                      </a:lnTo>
                                      <a:lnTo>
                                        <a:pt x="1161" y="1909"/>
                                      </a:lnTo>
                                      <a:lnTo>
                                        <a:pt x="1132" y="1910"/>
                                      </a:lnTo>
                                      <a:lnTo>
                                        <a:pt x="1101" y="1911"/>
                                      </a:lnTo>
                                      <a:lnTo>
                                        <a:pt x="1069" y="1912"/>
                                      </a:lnTo>
                                      <a:lnTo>
                                        <a:pt x="1037" y="1914"/>
                                      </a:lnTo>
                                      <a:lnTo>
                                        <a:pt x="1006" y="1916"/>
                                      </a:lnTo>
                                      <a:lnTo>
                                        <a:pt x="976" y="1919"/>
                                      </a:lnTo>
                                      <a:lnTo>
                                        <a:pt x="948" y="1921"/>
                                      </a:lnTo>
                                      <a:lnTo>
                                        <a:pt x="922" y="1924"/>
                                      </a:lnTo>
                                      <a:lnTo>
                                        <a:pt x="900" y="1928"/>
                                      </a:lnTo>
                                      <a:lnTo>
                                        <a:pt x="912" y="1970"/>
                                      </a:lnTo>
                                      <a:lnTo>
                                        <a:pt x="927" y="2012"/>
                                      </a:lnTo>
                                      <a:lnTo>
                                        <a:pt x="944" y="2053"/>
                                      </a:lnTo>
                                      <a:lnTo>
                                        <a:pt x="963" y="2093"/>
                                      </a:lnTo>
                                      <a:lnTo>
                                        <a:pt x="982" y="2133"/>
                                      </a:lnTo>
                                      <a:lnTo>
                                        <a:pt x="1003" y="2172"/>
                                      </a:lnTo>
                                      <a:lnTo>
                                        <a:pt x="1025" y="2209"/>
                                      </a:lnTo>
                                      <a:lnTo>
                                        <a:pt x="1047" y="2244"/>
                                      </a:lnTo>
                                      <a:lnTo>
                                        <a:pt x="1071" y="2279"/>
                                      </a:lnTo>
                                      <a:lnTo>
                                        <a:pt x="1094" y="2312"/>
                                      </a:lnTo>
                                      <a:lnTo>
                                        <a:pt x="1116" y="2342"/>
                                      </a:lnTo>
                                      <a:lnTo>
                                        <a:pt x="1138" y="2371"/>
                                      </a:lnTo>
                                      <a:lnTo>
                                        <a:pt x="1159" y="2399"/>
                                      </a:lnTo>
                                      <a:lnTo>
                                        <a:pt x="1179" y="2423"/>
                                      </a:lnTo>
                                      <a:lnTo>
                                        <a:pt x="1198" y="2445"/>
                                      </a:lnTo>
                                      <a:lnTo>
                                        <a:pt x="1215" y="2464"/>
                                      </a:lnTo>
                                      <a:lnTo>
                                        <a:pt x="1230" y="2481"/>
                                      </a:lnTo>
                                      <a:lnTo>
                                        <a:pt x="1243" y="2495"/>
                                      </a:lnTo>
                                      <a:lnTo>
                                        <a:pt x="1253" y="2506"/>
                                      </a:lnTo>
                                      <a:lnTo>
                                        <a:pt x="1261" y="2513"/>
                                      </a:lnTo>
                                      <a:lnTo>
                                        <a:pt x="1265" y="2517"/>
                                      </a:lnTo>
                                      <a:lnTo>
                                        <a:pt x="1266" y="2518"/>
                                      </a:lnTo>
                                      <a:lnTo>
                                        <a:pt x="1260" y="1906"/>
                                      </a:lnTo>
                                      <a:close/>
                                      <a:moveTo>
                                        <a:pt x="1436" y="1905"/>
                                      </a:moveTo>
                                      <a:lnTo>
                                        <a:pt x="1418" y="2520"/>
                                      </a:lnTo>
                                      <a:lnTo>
                                        <a:pt x="1419" y="2518"/>
                                      </a:lnTo>
                                      <a:lnTo>
                                        <a:pt x="1424" y="2512"/>
                                      </a:lnTo>
                                      <a:lnTo>
                                        <a:pt x="1433" y="2503"/>
                                      </a:lnTo>
                                      <a:lnTo>
                                        <a:pt x="1445" y="2490"/>
                                      </a:lnTo>
                                      <a:lnTo>
                                        <a:pt x="1460" y="2474"/>
                                      </a:lnTo>
                                      <a:lnTo>
                                        <a:pt x="1478" y="2456"/>
                                      </a:lnTo>
                                      <a:lnTo>
                                        <a:pt x="1497" y="2436"/>
                                      </a:lnTo>
                                      <a:lnTo>
                                        <a:pt x="1520" y="2412"/>
                                      </a:lnTo>
                                      <a:lnTo>
                                        <a:pt x="1543" y="2387"/>
                                      </a:lnTo>
                                      <a:lnTo>
                                        <a:pt x="1567" y="2358"/>
                                      </a:lnTo>
                                      <a:lnTo>
                                        <a:pt x="1592" y="2327"/>
                                      </a:lnTo>
                                      <a:lnTo>
                                        <a:pt x="1618" y="2295"/>
                                      </a:lnTo>
                                      <a:lnTo>
                                        <a:pt x="1644" y="2260"/>
                                      </a:lnTo>
                                      <a:lnTo>
                                        <a:pt x="1669" y="2224"/>
                                      </a:lnTo>
                                      <a:lnTo>
                                        <a:pt x="1694" y="2187"/>
                                      </a:lnTo>
                                      <a:lnTo>
                                        <a:pt x="1717" y="2147"/>
                                      </a:lnTo>
                                      <a:lnTo>
                                        <a:pt x="1740" y="2107"/>
                                      </a:lnTo>
                                      <a:lnTo>
                                        <a:pt x="1761" y="2066"/>
                                      </a:lnTo>
                                      <a:lnTo>
                                        <a:pt x="1779" y="2022"/>
                                      </a:lnTo>
                                      <a:lnTo>
                                        <a:pt x="1795" y="1979"/>
                                      </a:lnTo>
                                      <a:lnTo>
                                        <a:pt x="1808" y="1935"/>
                                      </a:lnTo>
                                      <a:lnTo>
                                        <a:pt x="1782" y="1931"/>
                                      </a:lnTo>
                                      <a:lnTo>
                                        <a:pt x="1751" y="1926"/>
                                      </a:lnTo>
                                      <a:lnTo>
                                        <a:pt x="1718" y="1923"/>
                                      </a:lnTo>
                                      <a:lnTo>
                                        <a:pt x="1684" y="1920"/>
                                      </a:lnTo>
                                      <a:lnTo>
                                        <a:pt x="1649" y="1917"/>
                                      </a:lnTo>
                                      <a:lnTo>
                                        <a:pt x="1613" y="1915"/>
                                      </a:lnTo>
                                      <a:lnTo>
                                        <a:pt x="1579" y="1913"/>
                                      </a:lnTo>
                                      <a:lnTo>
                                        <a:pt x="1546" y="1912"/>
                                      </a:lnTo>
                                      <a:lnTo>
                                        <a:pt x="1517" y="1910"/>
                                      </a:lnTo>
                                      <a:lnTo>
                                        <a:pt x="1489" y="1909"/>
                                      </a:lnTo>
                                      <a:lnTo>
                                        <a:pt x="1468" y="1908"/>
                                      </a:lnTo>
                                      <a:lnTo>
                                        <a:pt x="1451" y="1907"/>
                                      </a:lnTo>
                                      <a:lnTo>
                                        <a:pt x="1440" y="1906"/>
                                      </a:lnTo>
                                      <a:lnTo>
                                        <a:pt x="1436" y="1905"/>
                                      </a:lnTo>
                                      <a:close/>
                                      <a:moveTo>
                                        <a:pt x="2016" y="1420"/>
                                      </a:moveTo>
                                      <a:lnTo>
                                        <a:pt x="2010" y="1526"/>
                                      </a:lnTo>
                                      <a:lnTo>
                                        <a:pt x="2001" y="1629"/>
                                      </a:lnTo>
                                      <a:lnTo>
                                        <a:pt x="1988" y="1729"/>
                                      </a:lnTo>
                                      <a:lnTo>
                                        <a:pt x="1972" y="1827"/>
                                      </a:lnTo>
                                      <a:lnTo>
                                        <a:pt x="2042" y="1845"/>
                                      </a:lnTo>
                                      <a:lnTo>
                                        <a:pt x="2111" y="1866"/>
                                      </a:lnTo>
                                      <a:lnTo>
                                        <a:pt x="2177" y="1889"/>
                                      </a:lnTo>
                                      <a:lnTo>
                                        <a:pt x="2240" y="1914"/>
                                      </a:lnTo>
                                      <a:lnTo>
                                        <a:pt x="2301" y="1941"/>
                                      </a:lnTo>
                                      <a:lnTo>
                                        <a:pt x="2357" y="1970"/>
                                      </a:lnTo>
                                      <a:lnTo>
                                        <a:pt x="2398" y="1899"/>
                                      </a:lnTo>
                                      <a:lnTo>
                                        <a:pt x="2434" y="1826"/>
                                      </a:lnTo>
                                      <a:lnTo>
                                        <a:pt x="2465" y="1749"/>
                                      </a:lnTo>
                                      <a:lnTo>
                                        <a:pt x="2491" y="1670"/>
                                      </a:lnTo>
                                      <a:lnTo>
                                        <a:pt x="2511" y="1588"/>
                                      </a:lnTo>
                                      <a:lnTo>
                                        <a:pt x="2526" y="1505"/>
                                      </a:lnTo>
                                      <a:lnTo>
                                        <a:pt x="2535" y="1420"/>
                                      </a:lnTo>
                                      <a:lnTo>
                                        <a:pt x="2016" y="1420"/>
                                      </a:lnTo>
                                      <a:close/>
                                      <a:moveTo>
                                        <a:pt x="1428" y="1420"/>
                                      </a:moveTo>
                                      <a:lnTo>
                                        <a:pt x="1428" y="1754"/>
                                      </a:lnTo>
                                      <a:lnTo>
                                        <a:pt x="1531" y="1759"/>
                                      </a:lnTo>
                                      <a:lnTo>
                                        <a:pt x="1632" y="1768"/>
                                      </a:lnTo>
                                      <a:lnTo>
                                        <a:pt x="1731" y="1780"/>
                                      </a:lnTo>
                                      <a:lnTo>
                                        <a:pt x="1828" y="1795"/>
                                      </a:lnTo>
                                      <a:lnTo>
                                        <a:pt x="1842" y="1708"/>
                                      </a:lnTo>
                                      <a:lnTo>
                                        <a:pt x="1854" y="1615"/>
                                      </a:lnTo>
                                      <a:lnTo>
                                        <a:pt x="1861" y="1519"/>
                                      </a:lnTo>
                                      <a:lnTo>
                                        <a:pt x="1866" y="1420"/>
                                      </a:lnTo>
                                      <a:lnTo>
                                        <a:pt x="1428" y="1420"/>
                                      </a:lnTo>
                                      <a:close/>
                                      <a:moveTo>
                                        <a:pt x="842" y="1420"/>
                                      </a:moveTo>
                                      <a:lnTo>
                                        <a:pt x="847" y="1520"/>
                                      </a:lnTo>
                                      <a:lnTo>
                                        <a:pt x="855" y="1616"/>
                                      </a:lnTo>
                                      <a:lnTo>
                                        <a:pt x="866" y="1709"/>
                                      </a:lnTo>
                                      <a:lnTo>
                                        <a:pt x="880" y="1797"/>
                                      </a:lnTo>
                                      <a:lnTo>
                                        <a:pt x="976" y="1781"/>
                                      </a:lnTo>
                                      <a:lnTo>
                                        <a:pt x="1074" y="1769"/>
                                      </a:lnTo>
                                      <a:lnTo>
                                        <a:pt x="1174" y="1760"/>
                                      </a:lnTo>
                                      <a:lnTo>
                                        <a:pt x="1276" y="1755"/>
                                      </a:lnTo>
                                      <a:lnTo>
                                        <a:pt x="1276" y="1420"/>
                                      </a:lnTo>
                                      <a:lnTo>
                                        <a:pt x="842" y="1420"/>
                                      </a:lnTo>
                                      <a:close/>
                                      <a:moveTo>
                                        <a:pt x="156" y="1420"/>
                                      </a:moveTo>
                                      <a:lnTo>
                                        <a:pt x="163" y="1496"/>
                                      </a:lnTo>
                                      <a:lnTo>
                                        <a:pt x="175" y="1571"/>
                                      </a:lnTo>
                                      <a:lnTo>
                                        <a:pt x="193" y="1644"/>
                                      </a:lnTo>
                                      <a:lnTo>
                                        <a:pt x="214" y="1716"/>
                                      </a:lnTo>
                                      <a:lnTo>
                                        <a:pt x="239" y="1785"/>
                                      </a:lnTo>
                                      <a:lnTo>
                                        <a:pt x="269" y="1853"/>
                                      </a:lnTo>
                                      <a:lnTo>
                                        <a:pt x="303" y="1918"/>
                                      </a:lnTo>
                                      <a:lnTo>
                                        <a:pt x="341" y="1981"/>
                                      </a:lnTo>
                                      <a:lnTo>
                                        <a:pt x="398" y="1950"/>
                                      </a:lnTo>
                                      <a:lnTo>
                                        <a:pt x="459" y="1920"/>
                                      </a:lnTo>
                                      <a:lnTo>
                                        <a:pt x="524" y="1893"/>
                                      </a:lnTo>
                                      <a:lnTo>
                                        <a:pt x="591" y="1868"/>
                                      </a:lnTo>
                                      <a:lnTo>
                                        <a:pt x="662" y="1845"/>
                                      </a:lnTo>
                                      <a:lnTo>
                                        <a:pt x="736" y="1825"/>
                                      </a:lnTo>
                                      <a:lnTo>
                                        <a:pt x="720" y="1728"/>
                                      </a:lnTo>
                                      <a:lnTo>
                                        <a:pt x="707" y="1628"/>
                                      </a:lnTo>
                                      <a:lnTo>
                                        <a:pt x="698" y="1525"/>
                                      </a:lnTo>
                                      <a:lnTo>
                                        <a:pt x="692" y="1420"/>
                                      </a:lnTo>
                                      <a:lnTo>
                                        <a:pt x="156" y="1420"/>
                                      </a:lnTo>
                                      <a:close/>
                                      <a:moveTo>
                                        <a:pt x="1816" y="832"/>
                                      </a:moveTo>
                                      <a:lnTo>
                                        <a:pt x="1722" y="847"/>
                                      </a:lnTo>
                                      <a:lnTo>
                                        <a:pt x="1626" y="858"/>
                                      </a:lnTo>
                                      <a:lnTo>
                                        <a:pt x="1528" y="867"/>
                                      </a:lnTo>
                                      <a:lnTo>
                                        <a:pt x="1428" y="872"/>
                                      </a:lnTo>
                                      <a:lnTo>
                                        <a:pt x="1428" y="1269"/>
                                      </a:lnTo>
                                      <a:lnTo>
                                        <a:pt x="1865" y="1269"/>
                                      </a:lnTo>
                                      <a:lnTo>
                                        <a:pt x="1861" y="1175"/>
                                      </a:lnTo>
                                      <a:lnTo>
                                        <a:pt x="1854" y="1084"/>
                                      </a:lnTo>
                                      <a:lnTo>
                                        <a:pt x="1844" y="996"/>
                                      </a:lnTo>
                                      <a:lnTo>
                                        <a:pt x="1831" y="912"/>
                                      </a:lnTo>
                                      <a:lnTo>
                                        <a:pt x="1816" y="832"/>
                                      </a:lnTo>
                                      <a:close/>
                                      <a:moveTo>
                                        <a:pt x="892" y="831"/>
                                      </a:moveTo>
                                      <a:lnTo>
                                        <a:pt x="877" y="911"/>
                                      </a:lnTo>
                                      <a:lnTo>
                                        <a:pt x="864" y="995"/>
                                      </a:lnTo>
                                      <a:lnTo>
                                        <a:pt x="855" y="1083"/>
                                      </a:lnTo>
                                      <a:lnTo>
                                        <a:pt x="847" y="1175"/>
                                      </a:lnTo>
                                      <a:lnTo>
                                        <a:pt x="843" y="1269"/>
                                      </a:lnTo>
                                      <a:lnTo>
                                        <a:pt x="1276" y="1269"/>
                                      </a:lnTo>
                                      <a:lnTo>
                                        <a:pt x="1276" y="871"/>
                                      </a:lnTo>
                                      <a:lnTo>
                                        <a:pt x="1177" y="866"/>
                                      </a:lnTo>
                                      <a:lnTo>
                                        <a:pt x="1081" y="858"/>
                                      </a:lnTo>
                                      <a:lnTo>
                                        <a:pt x="985" y="846"/>
                                      </a:lnTo>
                                      <a:lnTo>
                                        <a:pt x="892" y="831"/>
                                      </a:lnTo>
                                      <a:close/>
                                      <a:moveTo>
                                        <a:pt x="2324" y="669"/>
                                      </a:moveTo>
                                      <a:lnTo>
                                        <a:pt x="2258" y="701"/>
                                      </a:lnTo>
                                      <a:lnTo>
                                        <a:pt x="2190" y="731"/>
                                      </a:lnTo>
                                      <a:lnTo>
                                        <a:pt x="2116" y="758"/>
                                      </a:lnTo>
                                      <a:lnTo>
                                        <a:pt x="2040" y="782"/>
                                      </a:lnTo>
                                      <a:lnTo>
                                        <a:pt x="1961" y="804"/>
                                      </a:lnTo>
                                      <a:lnTo>
                                        <a:pt x="1978" y="891"/>
                                      </a:lnTo>
                                      <a:lnTo>
                                        <a:pt x="1992" y="982"/>
                                      </a:lnTo>
                                      <a:lnTo>
                                        <a:pt x="2003" y="1075"/>
                                      </a:lnTo>
                                      <a:lnTo>
                                        <a:pt x="2011" y="1171"/>
                                      </a:lnTo>
                                      <a:lnTo>
                                        <a:pt x="2016" y="1269"/>
                                      </a:lnTo>
                                      <a:lnTo>
                                        <a:pt x="2534" y="1269"/>
                                      </a:lnTo>
                                      <a:lnTo>
                                        <a:pt x="2526" y="1186"/>
                                      </a:lnTo>
                                      <a:lnTo>
                                        <a:pt x="2511" y="1105"/>
                                      </a:lnTo>
                                      <a:lnTo>
                                        <a:pt x="2492" y="1026"/>
                                      </a:lnTo>
                                      <a:lnTo>
                                        <a:pt x="2468" y="950"/>
                                      </a:lnTo>
                                      <a:lnTo>
                                        <a:pt x="2440" y="876"/>
                                      </a:lnTo>
                                      <a:lnTo>
                                        <a:pt x="2406" y="804"/>
                                      </a:lnTo>
                                      <a:lnTo>
                                        <a:pt x="2367" y="735"/>
                                      </a:lnTo>
                                      <a:lnTo>
                                        <a:pt x="2324" y="669"/>
                                      </a:lnTo>
                                      <a:close/>
                                      <a:moveTo>
                                        <a:pt x="372" y="660"/>
                                      </a:moveTo>
                                      <a:lnTo>
                                        <a:pt x="347" y="696"/>
                                      </a:lnTo>
                                      <a:lnTo>
                                        <a:pt x="322" y="732"/>
                                      </a:lnTo>
                                      <a:lnTo>
                                        <a:pt x="300" y="767"/>
                                      </a:lnTo>
                                      <a:lnTo>
                                        <a:pt x="278" y="802"/>
                                      </a:lnTo>
                                      <a:lnTo>
                                        <a:pt x="258" y="839"/>
                                      </a:lnTo>
                                      <a:lnTo>
                                        <a:pt x="240" y="876"/>
                                      </a:lnTo>
                                      <a:lnTo>
                                        <a:pt x="224" y="914"/>
                                      </a:lnTo>
                                      <a:lnTo>
                                        <a:pt x="209" y="955"/>
                                      </a:lnTo>
                                      <a:lnTo>
                                        <a:pt x="196" y="998"/>
                                      </a:lnTo>
                                      <a:lnTo>
                                        <a:pt x="185" y="1044"/>
                                      </a:lnTo>
                                      <a:lnTo>
                                        <a:pt x="175" y="1093"/>
                                      </a:lnTo>
                                      <a:lnTo>
                                        <a:pt x="167" y="1146"/>
                                      </a:lnTo>
                                      <a:lnTo>
                                        <a:pt x="161" y="1204"/>
                                      </a:lnTo>
                                      <a:lnTo>
                                        <a:pt x="157" y="1267"/>
                                      </a:lnTo>
                                      <a:lnTo>
                                        <a:pt x="692" y="1267"/>
                                      </a:lnTo>
                                      <a:lnTo>
                                        <a:pt x="694" y="1209"/>
                                      </a:lnTo>
                                      <a:lnTo>
                                        <a:pt x="695" y="1160"/>
                                      </a:lnTo>
                                      <a:lnTo>
                                        <a:pt x="697" y="1115"/>
                                      </a:lnTo>
                                      <a:lnTo>
                                        <a:pt x="700" y="1077"/>
                                      </a:lnTo>
                                      <a:lnTo>
                                        <a:pt x="702" y="1044"/>
                                      </a:lnTo>
                                      <a:lnTo>
                                        <a:pt x="705" y="1013"/>
                                      </a:lnTo>
                                      <a:lnTo>
                                        <a:pt x="709" y="987"/>
                                      </a:lnTo>
                                      <a:lnTo>
                                        <a:pt x="712" y="963"/>
                                      </a:lnTo>
                                      <a:lnTo>
                                        <a:pt x="716" y="941"/>
                                      </a:lnTo>
                                      <a:lnTo>
                                        <a:pt x="721" y="919"/>
                                      </a:lnTo>
                                      <a:lnTo>
                                        <a:pt x="726" y="899"/>
                                      </a:lnTo>
                                      <a:lnTo>
                                        <a:pt x="731" y="878"/>
                                      </a:lnTo>
                                      <a:lnTo>
                                        <a:pt x="736" y="855"/>
                                      </a:lnTo>
                                      <a:lnTo>
                                        <a:pt x="743" y="831"/>
                                      </a:lnTo>
                                      <a:lnTo>
                                        <a:pt x="749" y="803"/>
                                      </a:lnTo>
                                      <a:lnTo>
                                        <a:pt x="678" y="785"/>
                                      </a:lnTo>
                                      <a:lnTo>
                                        <a:pt x="611" y="764"/>
                                      </a:lnTo>
                                      <a:lnTo>
                                        <a:pt x="548" y="741"/>
                                      </a:lnTo>
                                      <a:lnTo>
                                        <a:pt x="486" y="716"/>
                                      </a:lnTo>
                                      <a:lnTo>
                                        <a:pt x="428" y="688"/>
                                      </a:lnTo>
                                      <a:lnTo>
                                        <a:pt x="372" y="660"/>
                                      </a:lnTo>
                                      <a:close/>
                                      <a:moveTo>
                                        <a:pt x="1717" y="217"/>
                                      </a:moveTo>
                                      <a:lnTo>
                                        <a:pt x="1754" y="267"/>
                                      </a:lnTo>
                                      <a:lnTo>
                                        <a:pt x="1787" y="321"/>
                                      </a:lnTo>
                                      <a:lnTo>
                                        <a:pt x="1819" y="381"/>
                                      </a:lnTo>
                                      <a:lnTo>
                                        <a:pt x="1849" y="444"/>
                                      </a:lnTo>
                                      <a:lnTo>
                                        <a:pt x="1877" y="511"/>
                                      </a:lnTo>
                                      <a:lnTo>
                                        <a:pt x="1902" y="581"/>
                                      </a:lnTo>
                                      <a:lnTo>
                                        <a:pt x="1925" y="656"/>
                                      </a:lnTo>
                                      <a:lnTo>
                                        <a:pt x="1991" y="638"/>
                                      </a:lnTo>
                                      <a:lnTo>
                                        <a:pt x="2054" y="619"/>
                                      </a:lnTo>
                                      <a:lnTo>
                                        <a:pt x="2114" y="596"/>
                                      </a:lnTo>
                                      <a:lnTo>
                                        <a:pt x="2171" y="573"/>
                                      </a:lnTo>
                                      <a:lnTo>
                                        <a:pt x="2226" y="549"/>
                                      </a:lnTo>
                                      <a:lnTo>
                                        <a:pt x="2172" y="495"/>
                                      </a:lnTo>
                                      <a:lnTo>
                                        <a:pt x="2116" y="443"/>
                                      </a:lnTo>
                                      <a:lnTo>
                                        <a:pt x="2056" y="395"/>
                                      </a:lnTo>
                                      <a:lnTo>
                                        <a:pt x="1994" y="351"/>
                                      </a:lnTo>
                                      <a:lnTo>
                                        <a:pt x="1929" y="311"/>
                                      </a:lnTo>
                                      <a:lnTo>
                                        <a:pt x="1861" y="275"/>
                                      </a:lnTo>
                                      <a:lnTo>
                                        <a:pt x="1791" y="243"/>
                                      </a:lnTo>
                                      <a:lnTo>
                                        <a:pt x="1717" y="217"/>
                                      </a:lnTo>
                                      <a:close/>
                                      <a:moveTo>
                                        <a:pt x="998" y="209"/>
                                      </a:moveTo>
                                      <a:lnTo>
                                        <a:pt x="922" y="235"/>
                                      </a:lnTo>
                                      <a:lnTo>
                                        <a:pt x="849" y="267"/>
                                      </a:lnTo>
                                      <a:lnTo>
                                        <a:pt x="778" y="302"/>
                                      </a:lnTo>
                                      <a:lnTo>
                                        <a:pt x="710" y="342"/>
                                      </a:lnTo>
                                      <a:lnTo>
                                        <a:pt x="646" y="387"/>
                                      </a:lnTo>
                                      <a:lnTo>
                                        <a:pt x="584" y="435"/>
                                      </a:lnTo>
                                      <a:lnTo>
                                        <a:pt x="526" y="488"/>
                                      </a:lnTo>
                                      <a:lnTo>
                                        <a:pt x="471" y="543"/>
                                      </a:lnTo>
                                      <a:lnTo>
                                        <a:pt x="527" y="569"/>
                                      </a:lnTo>
                                      <a:lnTo>
                                        <a:pt x="586" y="594"/>
                                      </a:lnTo>
                                      <a:lnTo>
                                        <a:pt x="648" y="619"/>
                                      </a:lnTo>
                                      <a:lnTo>
                                        <a:pt x="713" y="640"/>
                                      </a:lnTo>
                                      <a:lnTo>
                                        <a:pt x="782" y="658"/>
                                      </a:lnTo>
                                      <a:lnTo>
                                        <a:pt x="806" y="582"/>
                                      </a:lnTo>
                                      <a:lnTo>
                                        <a:pt x="832" y="510"/>
                                      </a:lnTo>
                                      <a:lnTo>
                                        <a:pt x="861" y="440"/>
                                      </a:lnTo>
                                      <a:lnTo>
                                        <a:pt x="892" y="376"/>
                                      </a:lnTo>
                                      <a:lnTo>
                                        <a:pt x="925" y="315"/>
                                      </a:lnTo>
                                      <a:lnTo>
                                        <a:pt x="961" y="259"/>
                                      </a:lnTo>
                                      <a:lnTo>
                                        <a:pt x="998" y="209"/>
                                      </a:lnTo>
                                      <a:close/>
                                      <a:moveTo>
                                        <a:pt x="1276" y="172"/>
                                      </a:moveTo>
                                      <a:lnTo>
                                        <a:pt x="1239" y="189"/>
                                      </a:lnTo>
                                      <a:lnTo>
                                        <a:pt x="1204" y="213"/>
                                      </a:lnTo>
                                      <a:lnTo>
                                        <a:pt x="1168" y="243"/>
                                      </a:lnTo>
                                      <a:lnTo>
                                        <a:pt x="1133" y="279"/>
                                      </a:lnTo>
                                      <a:lnTo>
                                        <a:pt x="1100" y="321"/>
                                      </a:lnTo>
                                      <a:lnTo>
                                        <a:pt x="1067" y="368"/>
                                      </a:lnTo>
                                      <a:lnTo>
                                        <a:pt x="1036" y="421"/>
                                      </a:lnTo>
                                      <a:lnTo>
                                        <a:pt x="1007" y="479"/>
                                      </a:lnTo>
                                      <a:lnTo>
                                        <a:pt x="979" y="543"/>
                                      </a:lnTo>
                                      <a:lnTo>
                                        <a:pt x="952" y="612"/>
                                      </a:lnTo>
                                      <a:lnTo>
                                        <a:pt x="929" y="684"/>
                                      </a:lnTo>
                                      <a:lnTo>
                                        <a:pt x="1013" y="697"/>
                                      </a:lnTo>
                                      <a:lnTo>
                                        <a:pt x="1099" y="707"/>
                                      </a:lnTo>
                                      <a:lnTo>
                                        <a:pt x="1187" y="716"/>
                                      </a:lnTo>
                                      <a:lnTo>
                                        <a:pt x="1276" y="720"/>
                                      </a:lnTo>
                                      <a:lnTo>
                                        <a:pt x="1276" y="172"/>
                                      </a:lnTo>
                                      <a:close/>
                                      <a:moveTo>
                                        <a:pt x="1428" y="169"/>
                                      </a:moveTo>
                                      <a:lnTo>
                                        <a:pt x="1428" y="721"/>
                                      </a:lnTo>
                                      <a:lnTo>
                                        <a:pt x="1518" y="716"/>
                                      </a:lnTo>
                                      <a:lnTo>
                                        <a:pt x="1606" y="709"/>
                                      </a:lnTo>
                                      <a:lnTo>
                                        <a:pt x="1693" y="697"/>
                                      </a:lnTo>
                                      <a:lnTo>
                                        <a:pt x="1779" y="684"/>
                                      </a:lnTo>
                                      <a:lnTo>
                                        <a:pt x="1755" y="611"/>
                                      </a:lnTo>
                                      <a:lnTo>
                                        <a:pt x="1728" y="541"/>
                                      </a:lnTo>
                                      <a:lnTo>
                                        <a:pt x="1700" y="477"/>
                                      </a:lnTo>
                                      <a:lnTo>
                                        <a:pt x="1671" y="419"/>
                                      </a:lnTo>
                                      <a:lnTo>
                                        <a:pt x="1639" y="365"/>
                                      </a:lnTo>
                                      <a:lnTo>
                                        <a:pt x="1606" y="317"/>
                                      </a:lnTo>
                                      <a:lnTo>
                                        <a:pt x="1572" y="276"/>
                                      </a:lnTo>
                                      <a:lnTo>
                                        <a:pt x="1537" y="239"/>
                                      </a:lnTo>
                                      <a:lnTo>
                                        <a:pt x="1500" y="210"/>
                                      </a:lnTo>
                                      <a:lnTo>
                                        <a:pt x="1464" y="186"/>
                                      </a:lnTo>
                                      <a:lnTo>
                                        <a:pt x="1428" y="169"/>
                                      </a:lnTo>
                                      <a:close/>
                                      <a:moveTo>
                                        <a:pt x="1345" y="0"/>
                                      </a:moveTo>
                                      <a:lnTo>
                                        <a:pt x="1437" y="3"/>
                                      </a:lnTo>
                                      <a:lnTo>
                                        <a:pt x="1528" y="12"/>
                                      </a:lnTo>
                                      <a:lnTo>
                                        <a:pt x="1616" y="27"/>
                                      </a:lnTo>
                                      <a:lnTo>
                                        <a:pt x="1702" y="48"/>
                                      </a:lnTo>
                                      <a:lnTo>
                                        <a:pt x="1787" y="75"/>
                                      </a:lnTo>
                                      <a:lnTo>
                                        <a:pt x="1869" y="106"/>
                                      </a:lnTo>
                                      <a:lnTo>
                                        <a:pt x="1947" y="142"/>
                                      </a:lnTo>
                                      <a:lnTo>
                                        <a:pt x="2024" y="184"/>
                                      </a:lnTo>
                                      <a:lnTo>
                                        <a:pt x="2097" y="230"/>
                                      </a:lnTo>
                                      <a:lnTo>
                                        <a:pt x="2167" y="281"/>
                                      </a:lnTo>
                                      <a:lnTo>
                                        <a:pt x="2234" y="335"/>
                                      </a:lnTo>
                                      <a:lnTo>
                                        <a:pt x="2297" y="395"/>
                                      </a:lnTo>
                                      <a:lnTo>
                                        <a:pt x="2355" y="457"/>
                                      </a:lnTo>
                                      <a:lnTo>
                                        <a:pt x="2411" y="524"/>
                                      </a:lnTo>
                                      <a:lnTo>
                                        <a:pt x="2461" y="593"/>
                                      </a:lnTo>
                                      <a:lnTo>
                                        <a:pt x="2507" y="667"/>
                                      </a:lnTo>
                                      <a:lnTo>
                                        <a:pt x="2549" y="744"/>
                                      </a:lnTo>
                                      <a:lnTo>
                                        <a:pt x="2585" y="823"/>
                                      </a:lnTo>
                                      <a:lnTo>
                                        <a:pt x="2616" y="904"/>
                                      </a:lnTo>
                                      <a:lnTo>
                                        <a:pt x="2643" y="988"/>
                                      </a:lnTo>
                                      <a:lnTo>
                                        <a:pt x="2664" y="1075"/>
                                      </a:lnTo>
                                      <a:lnTo>
                                        <a:pt x="2679" y="1164"/>
                                      </a:lnTo>
                                      <a:lnTo>
                                        <a:pt x="2688" y="1253"/>
                                      </a:lnTo>
                                      <a:lnTo>
                                        <a:pt x="2691" y="1346"/>
                                      </a:lnTo>
                                      <a:lnTo>
                                        <a:pt x="2688" y="1438"/>
                                      </a:lnTo>
                                      <a:lnTo>
                                        <a:pt x="2679" y="1528"/>
                                      </a:lnTo>
                                      <a:lnTo>
                                        <a:pt x="2664" y="1617"/>
                                      </a:lnTo>
                                      <a:lnTo>
                                        <a:pt x="2643" y="1703"/>
                                      </a:lnTo>
                                      <a:lnTo>
                                        <a:pt x="2616" y="1787"/>
                                      </a:lnTo>
                                      <a:lnTo>
                                        <a:pt x="2585" y="1869"/>
                                      </a:lnTo>
                                      <a:lnTo>
                                        <a:pt x="2549" y="1949"/>
                                      </a:lnTo>
                                      <a:lnTo>
                                        <a:pt x="2507" y="2024"/>
                                      </a:lnTo>
                                      <a:lnTo>
                                        <a:pt x="2461" y="2098"/>
                                      </a:lnTo>
                                      <a:lnTo>
                                        <a:pt x="2411" y="2168"/>
                                      </a:lnTo>
                                      <a:lnTo>
                                        <a:pt x="2355" y="2234"/>
                                      </a:lnTo>
                                      <a:lnTo>
                                        <a:pt x="2297" y="2297"/>
                                      </a:lnTo>
                                      <a:lnTo>
                                        <a:pt x="2234" y="2356"/>
                                      </a:lnTo>
                                      <a:lnTo>
                                        <a:pt x="2167" y="2411"/>
                                      </a:lnTo>
                                      <a:lnTo>
                                        <a:pt x="2097" y="2461"/>
                                      </a:lnTo>
                                      <a:lnTo>
                                        <a:pt x="2024" y="2508"/>
                                      </a:lnTo>
                                      <a:lnTo>
                                        <a:pt x="1947" y="2549"/>
                                      </a:lnTo>
                                      <a:lnTo>
                                        <a:pt x="1869" y="2585"/>
                                      </a:lnTo>
                                      <a:lnTo>
                                        <a:pt x="1787" y="2618"/>
                                      </a:lnTo>
                                      <a:lnTo>
                                        <a:pt x="1702" y="2644"/>
                                      </a:lnTo>
                                      <a:lnTo>
                                        <a:pt x="1616" y="2664"/>
                                      </a:lnTo>
                                      <a:lnTo>
                                        <a:pt x="1528" y="2679"/>
                                      </a:lnTo>
                                      <a:lnTo>
                                        <a:pt x="1437" y="2688"/>
                                      </a:lnTo>
                                      <a:lnTo>
                                        <a:pt x="1345" y="2691"/>
                                      </a:lnTo>
                                      <a:lnTo>
                                        <a:pt x="1253" y="2688"/>
                                      </a:lnTo>
                                      <a:lnTo>
                                        <a:pt x="1162" y="2679"/>
                                      </a:lnTo>
                                      <a:lnTo>
                                        <a:pt x="1075" y="2664"/>
                                      </a:lnTo>
                                      <a:lnTo>
                                        <a:pt x="988" y="2644"/>
                                      </a:lnTo>
                                      <a:lnTo>
                                        <a:pt x="904" y="2618"/>
                                      </a:lnTo>
                                      <a:lnTo>
                                        <a:pt x="822" y="2585"/>
                                      </a:lnTo>
                                      <a:lnTo>
                                        <a:pt x="743" y="2549"/>
                                      </a:lnTo>
                                      <a:lnTo>
                                        <a:pt x="667" y="2508"/>
                                      </a:lnTo>
                                      <a:lnTo>
                                        <a:pt x="593" y="2461"/>
                                      </a:lnTo>
                                      <a:lnTo>
                                        <a:pt x="524" y="2411"/>
                                      </a:lnTo>
                                      <a:lnTo>
                                        <a:pt x="457" y="2356"/>
                                      </a:lnTo>
                                      <a:lnTo>
                                        <a:pt x="394" y="2297"/>
                                      </a:lnTo>
                                      <a:lnTo>
                                        <a:pt x="335" y="2234"/>
                                      </a:lnTo>
                                      <a:lnTo>
                                        <a:pt x="280" y="2168"/>
                                      </a:lnTo>
                                      <a:lnTo>
                                        <a:pt x="230" y="2098"/>
                                      </a:lnTo>
                                      <a:lnTo>
                                        <a:pt x="184" y="2024"/>
                                      </a:lnTo>
                                      <a:lnTo>
                                        <a:pt x="142" y="1949"/>
                                      </a:lnTo>
                                      <a:lnTo>
                                        <a:pt x="106" y="1869"/>
                                      </a:lnTo>
                                      <a:lnTo>
                                        <a:pt x="74" y="1787"/>
                                      </a:lnTo>
                                      <a:lnTo>
                                        <a:pt x="47" y="1703"/>
                                      </a:lnTo>
                                      <a:lnTo>
                                        <a:pt x="27" y="1617"/>
                                      </a:lnTo>
                                      <a:lnTo>
                                        <a:pt x="12" y="1528"/>
                                      </a:lnTo>
                                      <a:lnTo>
                                        <a:pt x="3" y="1438"/>
                                      </a:lnTo>
                                      <a:lnTo>
                                        <a:pt x="0" y="1346"/>
                                      </a:lnTo>
                                      <a:lnTo>
                                        <a:pt x="3" y="1253"/>
                                      </a:lnTo>
                                      <a:lnTo>
                                        <a:pt x="12" y="1164"/>
                                      </a:lnTo>
                                      <a:lnTo>
                                        <a:pt x="27" y="1075"/>
                                      </a:lnTo>
                                      <a:lnTo>
                                        <a:pt x="47" y="988"/>
                                      </a:lnTo>
                                      <a:lnTo>
                                        <a:pt x="74" y="904"/>
                                      </a:lnTo>
                                      <a:lnTo>
                                        <a:pt x="106" y="823"/>
                                      </a:lnTo>
                                      <a:lnTo>
                                        <a:pt x="142" y="744"/>
                                      </a:lnTo>
                                      <a:lnTo>
                                        <a:pt x="184" y="667"/>
                                      </a:lnTo>
                                      <a:lnTo>
                                        <a:pt x="230" y="593"/>
                                      </a:lnTo>
                                      <a:lnTo>
                                        <a:pt x="280" y="524"/>
                                      </a:lnTo>
                                      <a:lnTo>
                                        <a:pt x="335" y="457"/>
                                      </a:lnTo>
                                      <a:lnTo>
                                        <a:pt x="394" y="395"/>
                                      </a:lnTo>
                                      <a:lnTo>
                                        <a:pt x="457" y="335"/>
                                      </a:lnTo>
                                      <a:lnTo>
                                        <a:pt x="524" y="281"/>
                                      </a:lnTo>
                                      <a:lnTo>
                                        <a:pt x="593" y="230"/>
                                      </a:lnTo>
                                      <a:lnTo>
                                        <a:pt x="667" y="184"/>
                                      </a:lnTo>
                                      <a:lnTo>
                                        <a:pt x="743" y="142"/>
                                      </a:lnTo>
                                      <a:lnTo>
                                        <a:pt x="822" y="106"/>
                                      </a:lnTo>
                                      <a:lnTo>
                                        <a:pt x="904" y="75"/>
                                      </a:lnTo>
                                      <a:lnTo>
                                        <a:pt x="988" y="48"/>
                                      </a:lnTo>
                                      <a:lnTo>
                                        <a:pt x="1075" y="27"/>
                                      </a:lnTo>
                                      <a:lnTo>
                                        <a:pt x="1162" y="12"/>
                                      </a:lnTo>
                                      <a:lnTo>
                                        <a:pt x="1253" y="3"/>
                                      </a:lnTo>
                                      <a:lnTo>
                                        <a:pt x="1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 w14:anchorId="51E4154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<o:lock v:ext="edit" verticies="t"/>
                        <w10:anchorlock/>
                      </v:shape>
                    </w:pict>
                  </mc:Fallback>
                </mc:AlternateContent>
              </w:r>
            </w:hyperlink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806"/>
        <w:gridCol w:w="9545"/>
      </w:tblGrid>
      <w:tr w:rsidR="000E24AC" w:rsidRPr="00565B06" w14:paraId="126B2994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6997D9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EC2604" wp14:editId="5F7B463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DAC0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9746C4A" w14:textId="77777777" w:rsidR="000E24AC" w:rsidRPr="008730D5" w:rsidRDefault="008730D5" w:rsidP="007850D1">
            <w:pPr>
              <w:pStyle w:val="Heading1"/>
              <w:outlineLvl w:val="0"/>
              <w:rPr>
                <w:b/>
                <w:bCs w:val="0"/>
              </w:rPr>
            </w:pPr>
            <w:r w:rsidRPr="008730D5">
              <w:rPr>
                <w:b/>
                <w:bCs w:val="0"/>
              </w:rPr>
              <w:t>TECHNICAL SUMMARY</w:t>
            </w:r>
          </w:p>
        </w:tc>
      </w:tr>
    </w:tbl>
    <w:p w14:paraId="3426CC50" w14:textId="4D7BA5C2" w:rsidR="008730D5" w:rsidRPr="005354FB" w:rsidRDefault="00282095" w:rsidP="007850D1">
      <w:r w:rsidRPr="005354FB">
        <w:t xml:space="preserve">Energetic and motivated </w:t>
      </w:r>
      <w:r w:rsidR="000B1D0D">
        <w:t xml:space="preserve">Senior </w:t>
      </w:r>
      <w:r w:rsidR="0097495B" w:rsidRPr="005354FB">
        <w:t xml:space="preserve">Software Developer </w:t>
      </w:r>
      <w:r w:rsidR="00495E6B">
        <w:t xml:space="preserve">/ Tech Lead </w:t>
      </w:r>
      <w:r w:rsidR="00900DA1">
        <w:t>and Certified ScrumMaster (</w:t>
      </w:r>
      <w:r w:rsidR="007B7CEA" w:rsidRPr="007B7CEA">
        <w:t>CSM®</w:t>
      </w:r>
      <w:r w:rsidR="00900DA1">
        <w:t>)</w:t>
      </w:r>
      <w:r w:rsidR="00847B8E">
        <w:t>, and Project Management Professional (PMP</w:t>
      </w:r>
      <w:r w:rsidR="00AD2A6E" w:rsidRPr="007B7CEA">
        <w:t>®</w:t>
      </w:r>
      <w:r w:rsidR="00847B8E">
        <w:t>) Trainee</w:t>
      </w:r>
      <w:r w:rsidR="00900DA1">
        <w:t xml:space="preserve"> </w:t>
      </w:r>
      <w:r w:rsidR="0097495B" w:rsidRPr="005354FB">
        <w:t xml:space="preserve">with </w:t>
      </w:r>
      <w:r w:rsidR="00EF73B9" w:rsidRPr="005354FB">
        <w:t>exceptional</w:t>
      </w:r>
      <w:r w:rsidR="0097495B" w:rsidRPr="005354FB">
        <w:t xml:space="preserve"> professional experience, </w:t>
      </w:r>
      <w:r w:rsidR="00A83B36" w:rsidRPr="005354FB">
        <w:t>strong</w:t>
      </w:r>
      <w:r w:rsidR="0097495B" w:rsidRPr="005354FB">
        <w:t xml:space="preserve"> project leadership, and fluency in multiple programming languages. Passion for agile development </w:t>
      </w:r>
      <w:r w:rsidR="006D6D80" w:rsidRPr="005354FB">
        <w:t xml:space="preserve">in large scale industries, now seeking for a </w:t>
      </w:r>
      <w:r w:rsidR="000B1D0D">
        <w:t>challenging in the automotive industry</w:t>
      </w:r>
      <w:r w:rsidR="006D6D80" w:rsidRPr="005354FB">
        <w:t>.</w:t>
      </w:r>
    </w:p>
    <w:tbl>
      <w:tblPr>
        <w:tblStyle w:val="TableGrid"/>
        <w:tblW w:w="544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04"/>
        <w:gridCol w:w="9589"/>
      </w:tblGrid>
      <w:tr w:rsidR="00047D58" w:rsidRPr="004E05D0" w14:paraId="18BFEE0F" w14:textId="77777777" w:rsidTr="00922B84">
        <w:trPr>
          <w:trHeight w:val="665"/>
        </w:trPr>
        <w:tc>
          <w:tcPr>
            <w:tcW w:w="804" w:type="dxa"/>
            <w:tcMar>
              <w:right w:w="216" w:type="dxa"/>
            </w:tcMar>
            <w:vAlign w:val="bottom"/>
          </w:tcPr>
          <w:p w14:paraId="4FF3864C" w14:textId="77777777" w:rsidR="00047D58" w:rsidRPr="004E05D0" w:rsidRDefault="00047D58" w:rsidP="00E547C0">
            <w:pPr>
              <w:pStyle w:val="Icons"/>
              <w:rPr>
                <w:sz w:val="24"/>
                <w:szCs w:val="24"/>
              </w:rPr>
            </w:pPr>
            <w:r w:rsidRPr="004E05D0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E1D7A44" wp14:editId="0BE84D2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5FAAB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589" w:type="dxa"/>
          </w:tcPr>
          <w:p w14:paraId="4C73FD0E" w14:textId="77777777" w:rsidR="00047D58" w:rsidRPr="004E05D0" w:rsidRDefault="00000000" w:rsidP="00E547C0">
            <w:pPr>
              <w:pStyle w:val="Heading1"/>
              <w:outlineLvl w:val="0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Skills:"/>
                <w:tag w:val="Skills:"/>
                <w:id w:val="-925109897"/>
                <w:placeholder>
                  <w:docPart w:val="0360A7C5B08B4447B853435E227D284D"/>
                </w:placeholder>
                <w:temporary/>
                <w:showingPlcHdr/>
                <w15:appearance w15:val="hidden"/>
              </w:sdtPr>
              <w:sdtContent>
                <w:r w:rsidR="00047D58" w:rsidRPr="004E05D0">
                  <w:rPr>
                    <w:sz w:val="36"/>
                    <w:szCs w:val="36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770"/>
        <w:gridCol w:w="4770"/>
      </w:tblGrid>
      <w:tr w:rsidR="00047D58" w:rsidRPr="004E05D0" w14:paraId="107A47B4" w14:textId="77777777" w:rsidTr="00E547C0">
        <w:tc>
          <w:tcPr>
            <w:tcW w:w="4320" w:type="dxa"/>
          </w:tcPr>
          <w:p w14:paraId="0339DD31" w14:textId="28DE634E" w:rsidR="005354FB" w:rsidRDefault="005354FB" w:rsidP="00E547C0">
            <w:pPr>
              <w:pStyle w:val="ListBullet"/>
              <w:spacing w:after="80"/>
            </w:pPr>
            <w:r>
              <w:t>Project Management and Leadership</w:t>
            </w:r>
          </w:p>
          <w:p w14:paraId="4501C51E" w14:textId="3A6785AA" w:rsidR="00DF1AA4" w:rsidRDefault="00DF1AA4" w:rsidP="00DF1AA4">
            <w:pPr>
              <w:pStyle w:val="ListBullet"/>
              <w:spacing w:after="80"/>
            </w:pPr>
            <w:r>
              <w:t>Highly Analytical, Multitasker, Agile and Flexible</w:t>
            </w:r>
          </w:p>
          <w:p w14:paraId="161C857A" w14:textId="0A577053" w:rsidR="00047D58" w:rsidRPr="005354FB" w:rsidRDefault="00DF1AA4" w:rsidP="00E547C0">
            <w:pPr>
              <w:pStyle w:val="ListBullet"/>
              <w:spacing w:after="80"/>
            </w:pPr>
            <w:r>
              <w:t xml:space="preserve">Prog. </w:t>
            </w:r>
            <w:r w:rsidR="00426138" w:rsidRPr="005354FB">
              <w:t xml:space="preserve">Languages: </w:t>
            </w:r>
            <w:r w:rsidR="00047D58" w:rsidRPr="005354FB">
              <w:t>c#,</w:t>
            </w:r>
            <w:r>
              <w:t xml:space="preserve"> Java,</w:t>
            </w:r>
            <w:r w:rsidR="00825664" w:rsidRPr="005354FB">
              <w:t xml:space="preserve"> .Net Core</w:t>
            </w:r>
            <w:r w:rsidR="00047D58" w:rsidRPr="005354FB">
              <w:t>, JavaScript, jQuer</w:t>
            </w:r>
            <w:r w:rsidR="00825664" w:rsidRPr="005354FB">
              <w:t>y</w:t>
            </w:r>
            <w:r w:rsidR="00047D58" w:rsidRPr="005354FB">
              <w:t>, Asp.Net, MVC5</w:t>
            </w:r>
            <w:r w:rsidR="00825664" w:rsidRPr="005354FB">
              <w:t>, EF Core</w:t>
            </w:r>
            <w:r w:rsidR="00855232">
              <w:t>, Python</w:t>
            </w:r>
          </w:p>
          <w:p w14:paraId="5F394C7F" w14:textId="69985E4D" w:rsidR="00047D58" w:rsidRPr="005354FB" w:rsidRDefault="00047D58" w:rsidP="00E547C0">
            <w:pPr>
              <w:pStyle w:val="ListBullet"/>
              <w:spacing w:after="80"/>
            </w:pPr>
            <w:r w:rsidRPr="005354FB">
              <w:t>Front-End skills</w:t>
            </w:r>
            <w:r w:rsidR="006E7452" w:rsidRPr="005354FB">
              <w:t>:</w:t>
            </w:r>
            <w:r w:rsidRPr="005354FB">
              <w:t xml:space="preserve"> </w:t>
            </w:r>
            <w:r w:rsidR="00825664" w:rsidRPr="005354FB">
              <w:t xml:space="preserve">Angular </w:t>
            </w:r>
            <w:r w:rsidR="00FE4C66" w:rsidRPr="005354FB">
              <w:t>7+</w:t>
            </w:r>
            <w:r w:rsidR="007749B7">
              <w:t xml:space="preserve">, </w:t>
            </w:r>
            <w:proofErr w:type="spellStart"/>
            <w:r w:rsidR="007749B7">
              <w:t>Vue.Js</w:t>
            </w:r>
            <w:proofErr w:type="spellEnd"/>
            <w:r w:rsidR="007749B7">
              <w:t>, React</w:t>
            </w:r>
            <w:r w:rsidR="00FE4C66" w:rsidRPr="005354FB">
              <w:t>, Material UI</w:t>
            </w:r>
            <w:r w:rsidR="00825664" w:rsidRPr="005354FB">
              <w:t xml:space="preserve">, </w:t>
            </w:r>
            <w:r w:rsidRPr="005354FB">
              <w:t>Bootstrap4, CSS3</w:t>
            </w:r>
            <w:r w:rsidR="00FE4C66" w:rsidRPr="005354FB">
              <w:t>, Kendo, Tiny MCE</w:t>
            </w:r>
          </w:p>
          <w:p w14:paraId="178B00A8" w14:textId="5C01C072" w:rsidR="00047D58" w:rsidRPr="005354FB" w:rsidRDefault="00047D58" w:rsidP="00E547C0">
            <w:pPr>
              <w:pStyle w:val="ListBullet"/>
              <w:spacing w:after="80"/>
            </w:pPr>
            <w:r w:rsidRPr="005354FB">
              <w:t>Windows, Linux, Unix</w:t>
            </w:r>
          </w:p>
          <w:p w14:paraId="30713568" w14:textId="4EC907C9" w:rsidR="00DF1AA4" w:rsidRDefault="006E7452" w:rsidP="005B33F2">
            <w:pPr>
              <w:pStyle w:val="ListBullet"/>
              <w:spacing w:after="80"/>
            </w:pPr>
            <w:r w:rsidRPr="005354FB">
              <w:t>Version/Source Control: TFS, Git</w:t>
            </w:r>
            <w:r w:rsidR="00AA0541" w:rsidRPr="005354FB">
              <w:t>,</w:t>
            </w:r>
            <w:r w:rsidR="007749B7">
              <w:t xml:space="preserve"> VSTS</w:t>
            </w:r>
          </w:p>
          <w:p w14:paraId="0D5149A6" w14:textId="77777777" w:rsidR="00DF1AA4" w:rsidRDefault="00DF1AA4" w:rsidP="005354FB">
            <w:pPr>
              <w:pStyle w:val="ListBullet"/>
              <w:spacing w:after="80"/>
            </w:pPr>
            <w:r>
              <w:t>Very Proactive, Patient and Hard-working</w:t>
            </w:r>
          </w:p>
          <w:p w14:paraId="37D76F8C" w14:textId="77777777" w:rsidR="005B33F2" w:rsidRDefault="005B33F2" w:rsidP="005B33F2">
            <w:pPr>
              <w:pStyle w:val="ListBullet"/>
              <w:spacing w:after="80"/>
            </w:pPr>
            <w:r>
              <w:t>Mentoring and guiding</w:t>
            </w:r>
          </w:p>
          <w:p w14:paraId="64BE6B39" w14:textId="77777777" w:rsidR="00617344" w:rsidRDefault="00617344" w:rsidP="005B33F2">
            <w:pPr>
              <w:pStyle w:val="ListBullet"/>
              <w:spacing w:after="80"/>
            </w:pPr>
            <w:r>
              <w:t>Service Desk / Zendesk Support</w:t>
            </w:r>
          </w:p>
          <w:p w14:paraId="3438804D" w14:textId="7D0E1712" w:rsidR="00475056" w:rsidRPr="005354FB" w:rsidRDefault="00475056" w:rsidP="005B33F2">
            <w:pPr>
              <w:pStyle w:val="ListBullet"/>
              <w:spacing w:after="80"/>
            </w:pPr>
            <w:r>
              <w:t>Burndown, velocity, capacity &amp; release planning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453DDAC6" w14:textId="3E83F859" w:rsidR="00047D58" w:rsidRDefault="003B37DF" w:rsidP="00847B8E">
            <w:pPr>
              <w:pStyle w:val="ListBullet"/>
              <w:spacing w:after="80"/>
            </w:pPr>
            <w:r w:rsidRPr="005354FB">
              <w:t>Database</w:t>
            </w:r>
            <w:r w:rsidR="00047D58" w:rsidRPr="005354FB">
              <w:t xml:space="preserve"> skills</w:t>
            </w:r>
            <w:r w:rsidR="00CE24DE" w:rsidRPr="005354FB">
              <w:t xml:space="preserve">: </w:t>
            </w:r>
            <w:r w:rsidR="00047D58" w:rsidRPr="005354FB">
              <w:t>SQL, Oracle DB, MySQL, Mongo DB, SSRS</w:t>
            </w:r>
            <w:r w:rsidR="00847B8E">
              <w:t>, Datawarehouse concepts</w:t>
            </w:r>
          </w:p>
          <w:p w14:paraId="67DB42A0" w14:textId="781635A7" w:rsidR="00847B8E" w:rsidRDefault="00847B8E" w:rsidP="00847B8E">
            <w:pPr>
              <w:pStyle w:val="ListBullet"/>
              <w:spacing w:after="80"/>
            </w:pPr>
            <w:r>
              <w:t>CSM and preparing for PMP Trainee</w:t>
            </w:r>
          </w:p>
          <w:p w14:paraId="70FEB7C4" w14:textId="1BD15B04" w:rsidR="00047D58" w:rsidRPr="005354FB" w:rsidRDefault="00047D58" w:rsidP="00E547C0">
            <w:pPr>
              <w:pStyle w:val="ListBullet"/>
              <w:spacing w:after="80"/>
            </w:pPr>
            <w:r w:rsidRPr="005354FB">
              <w:t>Frameworks such as React, Angular</w:t>
            </w:r>
            <w:r w:rsidR="005354FB">
              <w:t>, Vue,</w:t>
            </w:r>
            <w:r w:rsidR="00AA0541" w:rsidRPr="005354FB">
              <w:t xml:space="preserve"> (Material)</w:t>
            </w:r>
            <w:r w:rsidRPr="005354FB">
              <w:t xml:space="preserve">, </w:t>
            </w:r>
            <w:proofErr w:type="spellStart"/>
            <w:r w:rsidRPr="005354FB">
              <w:t>Backbone.Js</w:t>
            </w:r>
            <w:proofErr w:type="spellEnd"/>
            <w:r w:rsidR="003B37DF" w:rsidRPr="005354FB">
              <w:t xml:space="preserve">, Node.JS, </w:t>
            </w:r>
            <w:proofErr w:type="spellStart"/>
            <w:r w:rsidR="00413CF3" w:rsidRPr="005354FB">
              <w:t>Ninject</w:t>
            </w:r>
            <w:proofErr w:type="spellEnd"/>
          </w:p>
          <w:p w14:paraId="772FC104" w14:textId="77777777" w:rsidR="00047D58" w:rsidRDefault="00047D58" w:rsidP="00047D58">
            <w:pPr>
              <w:pStyle w:val="ListBullet"/>
              <w:spacing w:after="80"/>
            </w:pPr>
            <w:r w:rsidRPr="005354FB">
              <w:t xml:space="preserve">Applications: </w:t>
            </w:r>
            <w:r w:rsidR="00AA0541" w:rsidRPr="005354FB">
              <w:t>VS 2019</w:t>
            </w:r>
            <w:r w:rsidRPr="005354FB">
              <w:t>, Code, Eclipse</w:t>
            </w:r>
            <w:r w:rsidR="006E7452" w:rsidRPr="005354FB">
              <w:t>, JIRA</w:t>
            </w:r>
            <w:r w:rsidR="00AA0541" w:rsidRPr="005354FB">
              <w:t xml:space="preserve">, Azure </w:t>
            </w:r>
            <w:proofErr w:type="spellStart"/>
            <w:r w:rsidR="00AA0541" w:rsidRPr="005354FB">
              <w:t>Devops</w:t>
            </w:r>
            <w:proofErr w:type="spellEnd"/>
            <w:r w:rsidR="00636BD0" w:rsidRPr="005354FB">
              <w:t>, IIS</w:t>
            </w:r>
          </w:p>
          <w:p w14:paraId="550577BC" w14:textId="77777777" w:rsidR="005354FB" w:rsidRDefault="005354FB" w:rsidP="00047D58">
            <w:pPr>
              <w:pStyle w:val="ListBullet"/>
              <w:spacing w:after="80"/>
            </w:pPr>
            <w:r w:rsidRPr="005354FB">
              <w:t xml:space="preserve">AWS Toolkit: Lambda, </w:t>
            </w:r>
            <w:proofErr w:type="spellStart"/>
            <w:r w:rsidRPr="005354FB">
              <w:t>Cloudfront</w:t>
            </w:r>
            <w:proofErr w:type="spellEnd"/>
            <w:r w:rsidRPr="005354FB">
              <w:t xml:space="preserve">, EC2, IAM, RDS, </w:t>
            </w:r>
            <w:proofErr w:type="spellStart"/>
            <w:r w:rsidRPr="005354FB">
              <w:t>Cloudwatch</w:t>
            </w:r>
            <w:proofErr w:type="spellEnd"/>
            <w:r w:rsidRPr="005354FB">
              <w:t>, Load Balancer</w:t>
            </w:r>
          </w:p>
          <w:p w14:paraId="72F2FD21" w14:textId="77777777" w:rsidR="00DF1AA4" w:rsidRDefault="00F038B1" w:rsidP="00DF1AA4">
            <w:pPr>
              <w:pStyle w:val="ListBullet"/>
              <w:spacing w:after="80"/>
            </w:pPr>
            <w:r>
              <w:t xml:space="preserve">Highly skilled </w:t>
            </w:r>
            <w:r w:rsidR="00DF1AA4">
              <w:t>in Story planning, splitting, estimate/pointing</w:t>
            </w:r>
          </w:p>
          <w:p w14:paraId="76DCD23C" w14:textId="282D575C" w:rsidR="00475056" w:rsidRPr="005354FB" w:rsidRDefault="00475056" w:rsidP="00DF1AA4">
            <w:pPr>
              <w:pStyle w:val="ListBullet"/>
              <w:spacing w:after="80"/>
            </w:pPr>
            <w:r>
              <w:t xml:space="preserve">Agile, Lifecycle, SDLC and Waterfall </w:t>
            </w:r>
          </w:p>
        </w:tc>
      </w:tr>
    </w:tbl>
    <w:p w14:paraId="198FDEE0" w14:textId="38DBB6AC" w:rsidR="00D82E7A" w:rsidRDefault="00D82E7A" w:rsidP="008871F2">
      <w:pPr>
        <w:pStyle w:val="Heading1"/>
        <w:tabs>
          <w:tab w:val="left" w:pos="104"/>
        </w:tabs>
        <w:ind w:left="-720"/>
      </w:pPr>
      <w:r w:rsidRPr="00565B06">
        <w:rPr>
          <w:noProof/>
        </w:rPr>
        <mc:AlternateContent>
          <mc:Choice Requires="wpg">
            <w:drawing>
              <wp:inline distT="0" distB="0" distL="0" distR="0" wp14:anchorId="79611476" wp14:editId="1C5AEC2E">
                <wp:extent cx="274320" cy="274320"/>
                <wp:effectExtent l="0" t="0" r="0" b="0"/>
                <wp:docPr id="2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9E58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Pr="00565B06">
        <w:rPr>
          <w:rFonts w:asciiTheme="minorHAnsi" w:eastAsiaTheme="minorHAnsi" w:hAnsiTheme="minorHAnsi" w:cstheme="minorBidi"/>
          <w:b w:val="0"/>
          <w:caps w:val="0"/>
          <w:color w:val="4C4C4C" w:themeColor="text2" w:themeTint="BF"/>
          <w:sz w:val="22"/>
          <w:szCs w:val="22"/>
        </w:rPr>
        <w:tab/>
      </w:r>
      <w:sdt>
        <w:sdtPr>
          <w:alias w:val="Education:"/>
          <w:tag w:val="Education:"/>
          <w:id w:val="-2131392780"/>
          <w:placeholder>
            <w:docPart w:val="4FD01A8BF87B40AD844D21B102ECCF0F"/>
          </w:placeholder>
          <w:temporary/>
          <w:showingPlcHdr/>
          <w15:appearance w15:val="hidden"/>
        </w:sdtPr>
        <w:sdtContent>
          <w:r w:rsidRPr="0004223E">
            <w:t>Experience</w:t>
          </w:r>
        </w:sdtContent>
      </w:sdt>
    </w:p>
    <w:p w14:paraId="597BF3E8" w14:textId="3D6D43AA" w:rsidR="000B1D0D" w:rsidRPr="00565B06" w:rsidRDefault="000B1D0D" w:rsidP="000B1D0D">
      <w:pPr>
        <w:pStyle w:val="Heading2"/>
      </w:pPr>
      <w:r>
        <w:t xml:space="preserve">Senior </w:t>
      </w:r>
      <w:r>
        <w:t xml:space="preserve">Software Engineer / </w:t>
      </w:r>
      <w:r>
        <w:t>Team</w:t>
      </w:r>
      <w:r>
        <w:t xml:space="preserve"> Lead</w:t>
      </w:r>
      <w:r w:rsidRPr="00565B06">
        <w:t xml:space="preserve"> | </w:t>
      </w:r>
      <w:proofErr w:type="spellStart"/>
      <w:r>
        <w:rPr>
          <w:rStyle w:val="Emphasis"/>
        </w:rPr>
        <w:t>eScribe</w:t>
      </w:r>
      <w:proofErr w:type="spellEnd"/>
      <w:r>
        <w:rPr>
          <w:rStyle w:val="Emphasis"/>
        </w:rPr>
        <w:t xml:space="preserve"> Software</w:t>
      </w:r>
      <w:r>
        <w:rPr>
          <w:rStyle w:val="Emphasis"/>
        </w:rPr>
        <w:t xml:space="preserve"> – </w:t>
      </w:r>
      <w:r>
        <w:rPr>
          <w:rStyle w:val="Emphasis"/>
        </w:rPr>
        <w:t>Toronto, ON</w:t>
      </w:r>
    </w:p>
    <w:p w14:paraId="0348F635" w14:textId="0365C0F1" w:rsidR="000B1D0D" w:rsidRDefault="000B1D0D" w:rsidP="000B1D0D">
      <w:pPr>
        <w:pStyle w:val="Heading3"/>
      </w:pPr>
      <w:r>
        <w:t>June 2022</w:t>
      </w:r>
      <w:r w:rsidRPr="00565B06">
        <w:t xml:space="preserve"> – </w:t>
      </w:r>
      <w:r>
        <w:t>Present</w:t>
      </w:r>
    </w:p>
    <w:p w14:paraId="6D42A378" w14:textId="43E8686C" w:rsidR="000B1D0D" w:rsidRDefault="000B1D0D" w:rsidP="000B1D0D">
      <w:pPr>
        <w:pStyle w:val="ListParagraph"/>
        <w:numPr>
          <w:ilvl w:val="0"/>
          <w:numId w:val="30"/>
        </w:numPr>
      </w:pPr>
      <w:r>
        <w:t xml:space="preserve">Developing and leading the team for company’s primary web application for electronic scribing for the public and health sector. </w:t>
      </w:r>
    </w:p>
    <w:p w14:paraId="1F9826AC" w14:textId="2B105B98" w:rsidR="000B1D0D" w:rsidRDefault="000B1D0D" w:rsidP="000B1D0D">
      <w:pPr>
        <w:pStyle w:val="ListParagraph"/>
        <w:numPr>
          <w:ilvl w:val="0"/>
          <w:numId w:val="30"/>
        </w:numPr>
      </w:pPr>
      <w:r>
        <w:t>Mostly involved in setting up best practices for development and coding with newer technologies.</w:t>
      </w:r>
    </w:p>
    <w:p w14:paraId="211A0A73" w14:textId="545200CC" w:rsidR="000B1D0D" w:rsidRDefault="000B1D0D" w:rsidP="000B1D0D">
      <w:pPr>
        <w:pStyle w:val="ListParagraph"/>
        <w:numPr>
          <w:ilvl w:val="0"/>
          <w:numId w:val="30"/>
        </w:numPr>
      </w:pPr>
      <w:r>
        <w:t xml:space="preserve"> Quickly adapted and started delivering features built with the tech-stack such as .Net 6, Azure Cloud Services – Azure B2C, MSAL, Azure Container Apps, Front-door, Containers, Storage Blob Containers, Container Apps, Vue.js, Nuxt.js, </w:t>
      </w:r>
      <w:proofErr w:type="spellStart"/>
      <w:r>
        <w:t>Vuetify</w:t>
      </w:r>
      <w:proofErr w:type="spellEnd"/>
      <w:r>
        <w:t xml:space="preserve">, Storybook and many more. </w:t>
      </w:r>
    </w:p>
    <w:p w14:paraId="68F56EA5" w14:textId="1C051C21" w:rsidR="006718E6" w:rsidRDefault="006718E6" w:rsidP="000B1D0D">
      <w:pPr>
        <w:pStyle w:val="ListParagraph"/>
        <w:numPr>
          <w:ilvl w:val="0"/>
          <w:numId w:val="30"/>
        </w:numPr>
      </w:pPr>
      <w:r>
        <w:t>Help and lead team of individuals to achieve excellent product and self-goals to be the better version of themselves in their career, alongside mentoring them about the technologies as needed.</w:t>
      </w:r>
    </w:p>
    <w:p w14:paraId="3F65E562" w14:textId="4D9EA636" w:rsidR="00D82E7A" w:rsidRPr="00565B06" w:rsidRDefault="00D82E7A" w:rsidP="002D2075">
      <w:pPr>
        <w:pStyle w:val="Heading2"/>
      </w:pPr>
      <w:r>
        <w:t>Software Engineer</w:t>
      </w:r>
      <w:r w:rsidR="00146E27">
        <w:t xml:space="preserve"> / Tech Lead</w:t>
      </w:r>
      <w:r w:rsidRPr="00565B06">
        <w:t xml:space="preserve"> | </w:t>
      </w:r>
      <w:r>
        <w:rPr>
          <w:rStyle w:val="Emphasis"/>
        </w:rPr>
        <w:t>MCAP Financial Corp. – Waterloo, ON</w:t>
      </w:r>
    </w:p>
    <w:p w14:paraId="431DA84F" w14:textId="77777777" w:rsidR="00D82E7A" w:rsidRDefault="00D82E7A" w:rsidP="002D2075">
      <w:pPr>
        <w:pStyle w:val="Heading3"/>
      </w:pPr>
      <w:r>
        <w:t>October  2020</w:t>
      </w:r>
      <w:r w:rsidRPr="00565B06">
        <w:t xml:space="preserve"> – </w:t>
      </w:r>
      <w:r>
        <w:t>Present</w:t>
      </w:r>
    </w:p>
    <w:p w14:paraId="63CEB205" w14:textId="79FB2203" w:rsidR="00D82E7A" w:rsidRDefault="005354FB" w:rsidP="00AD2A6E">
      <w:pPr>
        <w:pStyle w:val="ListParagraph"/>
        <w:numPr>
          <w:ilvl w:val="0"/>
          <w:numId w:val="30"/>
        </w:numPr>
      </w:pPr>
      <w:r>
        <w:t>Developing and leading applications built</w:t>
      </w:r>
      <w:r w:rsidR="00D82E7A">
        <w:t xml:space="preserve"> with MVC, .Net Core, REST APIs, WCF Services, and unit tests with Vue.js</w:t>
      </w:r>
      <w:r>
        <w:t xml:space="preserve">, Azure Git and VSTS for legacy projects. </w:t>
      </w:r>
    </w:p>
    <w:p w14:paraId="3254C008" w14:textId="1DC6C3DC" w:rsidR="00D61A0B" w:rsidRDefault="00D61A0B" w:rsidP="00AD2A6E">
      <w:pPr>
        <w:pStyle w:val="ListParagraph"/>
        <w:numPr>
          <w:ilvl w:val="0"/>
          <w:numId w:val="30"/>
        </w:numPr>
      </w:pPr>
      <w:r>
        <w:t>Also work with Jenkins and Java for supporting some legacy applications</w:t>
      </w:r>
    </w:p>
    <w:p w14:paraId="1BA4BB02" w14:textId="4DF55312" w:rsidR="005354FB" w:rsidRDefault="005354FB" w:rsidP="00AD2A6E">
      <w:pPr>
        <w:pStyle w:val="ListParagraph"/>
        <w:numPr>
          <w:ilvl w:val="0"/>
          <w:numId w:val="30"/>
        </w:numPr>
      </w:pPr>
      <w:r>
        <w:t>Mentoring and guiding Junior Developers and Co-ops about .Net, Infrastructure and best practices in object-oriented programming.</w:t>
      </w:r>
    </w:p>
    <w:p w14:paraId="0B90430F" w14:textId="1AAE0CCE" w:rsidR="00D82E7A" w:rsidRDefault="005354FB" w:rsidP="00AD2A6E">
      <w:pPr>
        <w:pStyle w:val="ListParagraph"/>
        <w:numPr>
          <w:ilvl w:val="0"/>
          <w:numId w:val="30"/>
        </w:numPr>
      </w:pPr>
      <w:r>
        <w:t>Expertise in deploying</w:t>
      </w:r>
      <w:r w:rsidR="00D82E7A">
        <w:t xml:space="preserve"> applications using Azure DevOps to IIS Servers. </w:t>
      </w:r>
    </w:p>
    <w:p w14:paraId="09658A77" w14:textId="6C6B5D50" w:rsidR="00D82E7A" w:rsidRDefault="005354FB" w:rsidP="00AD2A6E">
      <w:pPr>
        <w:pStyle w:val="ListParagraph"/>
        <w:numPr>
          <w:ilvl w:val="0"/>
          <w:numId w:val="30"/>
        </w:numPr>
      </w:pPr>
      <w:r>
        <w:lastRenderedPageBreak/>
        <w:t>Provide application production support and propose alternative/better approaches to tackle situation</w:t>
      </w:r>
      <w:r w:rsidR="00D82E7A">
        <w:t>.</w:t>
      </w:r>
    </w:p>
    <w:p w14:paraId="4611D87A" w14:textId="16E0387C" w:rsidR="00D61A0B" w:rsidRDefault="00DF1AA4" w:rsidP="00D61A0B">
      <w:pPr>
        <w:pStyle w:val="ListParagraph"/>
        <w:numPr>
          <w:ilvl w:val="0"/>
          <w:numId w:val="30"/>
        </w:numPr>
      </w:pPr>
      <w:r>
        <w:t>Use excellent skills of story pointing, estimation, story-splitting, preparing dates and timelines</w:t>
      </w:r>
      <w:r w:rsidR="0054438F">
        <w:t>.</w:t>
      </w:r>
    </w:p>
    <w:p w14:paraId="32E3AF22" w14:textId="26AE3D49" w:rsidR="0054438F" w:rsidRDefault="0054438F" w:rsidP="00D61A0B">
      <w:pPr>
        <w:pStyle w:val="ListParagraph"/>
        <w:numPr>
          <w:ilvl w:val="0"/>
          <w:numId w:val="30"/>
        </w:numPr>
      </w:pPr>
      <w:r w:rsidRPr="0054438F">
        <w:t>Run and organize standups, sprint meetings</w:t>
      </w:r>
      <w:r>
        <w:t xml:space="preserve"> using tools</w:t>
      </w:r>
      <w:r w:rsidRPr="0054438F">
        <w:t>, such as JIRA and Azure DevOps.</w:t>
      </w:r>
    </w:p>
    <w:p w14:paraId="3E3F0A5C" w14:textId="4EA6AE9B" w:rsidR="00AD2A6E" w:rsidRPr="00AD2A6E" w:rsidRDefault="00DE688B" w:rsidP="00AD2A6E">
      <w:pP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 xml:space="preserve">Part-Time </w:t>
      </w:r>
      <w:r w:rsidR="00E6578E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>Mentor</w:t>
      </w:r>
      <w:r w:rsidR="00D82E7A" w:rsidRPr="00D82E7A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 xml:space="preserve"> and </w:t>
      </w:r>
      <w:r w:rsidR="00E6578E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>Leader</w:t>
      </w:r>
      <w:r w:rsidR="00D82E7A" w:rsidRPr="00D82E7A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 xml:space="preserve">, Software Engineering | </w:t>
      </w:r>
      <w:r w:rsidR="00D82E7A" w:rsidRPr="00D82E7A">
        <w:rPr>
          <w:rFonts w:asciiTheme="majorHAnsi" w:eastAsiaTheme="majorEastAsia" w:hAnsiTheme="majorHAnsi" w:cstheme="majorBidi"/>
          <w:b/>
          <w:iCs/>
          <w:sz w:val="26"/>
          <w:szCs w:val="26"/>
        </w:rPr>
        <w:t>Lighthouse Labs – Toronto, ON</w:t>
      </w:r>
    </w:p>
    <w:p w14:paraId="1861D129" w14:textId="28E0BE09" w:rsidR="007749B7" w:rsidRPr="00AD2A6E" w:rsidRDefault="00AD2A6E" w:rsidP="00AD2A6E">
      <w:pPr>
        <w:pStyle w:val="Heading3"/>
      </w:pPr>
      <w:r w:rsidRPr="00AD2A6E">
        <w:t>F</w:t>
      </w:r>
      <w:r w:rsidR="007749B7" w:rsidRPr="00AD2A6E">
        <w:t>ebruary 2021 – May 2021 (Spring Program only)</w:t>
      </w:r>
    </w:p>
    <w:p w14:paraId="7BA1DE18" w14:textId="77777777" w:rsidR="007749B7" w:rsidRPr="00AD2A6E" w:rsidRDefault="007749B7" w:rsidP="00AD2A6E">
      <w:pPr>
        <w:pStyle w:val="ListParagraph"/>
        <w:numPr>
          <w:ilvl w:val="0"/>
          <w:numId w:val="29"/>
        </w:numPr>
        <w:rPr>
          <w:b/>
        </w:rPr>
      </w:pPr>
      <w:r w:rsidRPr="00D82E7A">
        <w:t>Mentor interns, co-ops and Junior Developers the concepts of Software Engineering</w:t>
      </w:r>
    </w:p>
    <w:p w14:paraId="0BD23482" w14:textId="77777777" w:rsidR="007749B7" w:rsidRPr="00AD2A6E" w:rsidRDefault="007749B7" w:rsidP="00AD2A6E">
      <w:pPr>
        <w:pStyle w:val="ListParagraph"/>
        <w:numPr>
          <w:ilvl w:val="0"/>
          <w:numId w:val="29"/>
        </w:numPr>
        <w:rPr>
          <w:b/>
        </w:rPr>
      </w:pPr>
      <w:r w:rsidRPr="00D82E7A">
        <w:t xml:space="preserve">Explain the core concepts of </w:t>
      </w:r>
      <w:proofErr w:type="spellStart"/>
      <w:r w:rsidRPr="00D82E7A">
        <w:t>c#</w:t>
      </w:r>
      <w:proofErr w:type="spellEnd"/>
      <w:r w:rsidRPr="00D82E7A">
        <w:t xml:space="preserve"> and .Net Technology</w:t>
      </w:r>
    </w:p>
    <w:p w14:paraId="1A352763" w14:textId="77777777" w:rsidR="007749B7" w:rsidRPr="00AD2A6E" w:rsidRDefault="007749B7" w:rsidP="00AD2A6E">
      <w:pPr>
        <w:pStyle w:val="ListParagraph"/>
        <w:numPr>
          <w:ilvl w:val="0"/>
          <w:numId w:val="29"/>
        </w:numPr>
        <w:rPr>
          <w:b/>
        </w:rPr>
      </w:pPr>
      <w:r w:rsidRPr="00D82E7A">
        <w:t xml:space="preserve">Teach developers about AWS - Lambda, </w:t>
      </w:r>
      <w:proofErr w:type="spellStart"/>
      <w:r w:rsidRPr="00D82E7A">
        <w:t>Cloudfront</w:t>
      </w:r>
      <w:proofErr w:type="spellEnd"/>
      <w:r w:rsidRPr="00D82E7A">
        <w:t xml:space="preserve">, EC2, IAM, RDS, </w:t>
      </w:r>
      <w:proofErr w:type="spellStart"/>
      <w:r w:rsidRPr="00D82E7A">
        <w:t>Cloudwatch</w:t>
      </w:r>
      <w:proofErr w:type="spellEnd"/>
    </w:p>
    <w:p w14:paraId="0434B15F" w14:textId="7722B986" w:rsidR="007749B7" w:rsidRPr="00AD2A6E" w:rsidRDefault="007749B7" w:rsidP="00AD2A6E">
      <w:pPr>
        <w:pStyle w:val="ListParagraph"/>
        <w:numPr>
          <w:ilvl w:val="0"/>
          <w:numId w:val="29"/>
        </w:numPr>
        <w:rPr>
          <w:b/>
        </w:rPr>
      </w:pPr>
      <w:r w:rsidRPr="00D82E7A">
        <w:t>Educate mentees about best practices of full-stack technologies such as Angular, .Net Core, SQL,</w:t>
      </w:r>
      <w:r>
        <w:t xml:space="preserve"> </w:t>
      </w:r>
      <w:proofErr w:type="spellStart"/>
      <w:r w:rsidRPr="00D82E7A">
        <w:t>Javascript</w:t>
      </w:r>
      <w:proofErr w:type="spellEnd"/>
      <w:r w:rsidRPr="00D82E7A">
        <w:t xml:space="preserve">, </w:t>
      </w:r>
      <w:r>
        <w:t>and many more.</w:t>
      </w:r>
    </w:p>
    <w:p w14:paraId="0A34508E" w14:textId="19D2A5D6" w:rsidR="007D60BA" w:rsidRPr="00AD2A6E" w:rsidRDefault="007D60BA" w:rsidP="00AD2A6E">
      <w:pPr>
        <w:pStyle w:val="ListParagraph"/>
        <w:numPr>
          <w:ilvl w:val="0"/>
          <w:numId w:val="29"/>
        </w:numPr>
        <w:rPr>
          <w:b/>
        </w:rPr>
      </w:pPr>
      <w:r>
        <w:t>Expertise in Story planning, splitting techniques, estimating, and pointing and modelling.</w:t>
      </w:r>
    </w:p>
    <w:p w14:paraId="2E5382B9" w14:textId="71FE6EE9" w:rsidR="00922B84" w:rsidRPr="00AD2A6E" w:rsidRDefault="007749B7" w:rsidP="00D82E7A">
      <w:pPr>
        <w:pStyle w:val="ListParagraph"/>
        <w:numPr>
          <w:ilvl w:val="0"/>
          <w:numId w:val="29"/>
        </w:numPr>
        <w:rPr>
          <w:b/>
        </w:rPr>
      </w:pPr>
      <w:r w:rsidRPr="00D82E7A">
        <w:t>Provide career coaching, including how to update their resume, find jobs, prepare for interviews</w:t>
      </w:r>
      <w:r>
        <w:t>.</w:t>
      </w:r>
    </w:p>
    <w:p w14:paraId="59715F56" w14:textId="2C9013C7" w:rsidR="00D82E7A" w:rsidRPr="00565B06" w:rsidRDefault="00D82E7A" w:rsidP="00D82E7A">
      <w:pPr>
        <w:pStyle w:val="Heading2"/>
      </w:pPr>
      <w:r>
        <w:t>Web Application Developer</w:t>
      </w:r>
      <w:r w:rsidRPr="00565B06">
        <w:t xml:space="preserve"> | </w:t>
      </w:r>
      <w:r>
        <w:rPr>
          <w:rStyle w:val="Emphasis"/>
        </w:rPr>
        <w:t>Flynn Canada – Toronto, ON</w:t>
      </w:r>
    </w:p>
    <w:p w14:paraId="17298EFC" w14:textId="77777777" w:rsidR="00D82E7A" w:rsidRPr="00565B06" w:rsidRDefault="00D82E7A" w:rsidP="00D82E7A">
      <w:pPr>
        <w:pStyle w:val="Heading3"/>
      </w:pPr>
      <w:r>
        <w:t>September 2019</w:t>
      </w:r>
      <w:r w:rsidRPr="00565B06">
        <w:t xml:space="preserve"> – </w:t>
      </w:r>
      <w:r>
        <w:t>October 2020</w:t>
      </w:r>
    </w:p>
    <w:p w14:paraId="63F9FC45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B61AD5">
        <w:t xml:space="preserve">Building REST API in .Net Core and EF Core with Unit Tests using </w:t>
      </w:r>
      <w:proofErr w:type="spellStart"/>
      <w:r w:rsidRPr="00B61AD5">
        <w:t>Moq</w:t>
      </w:r>
      <w:proofErr w:type="spellEnd"/>
    </w:p>
    <w:p w14:paraId="02EAE8C0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B61AD5">
        <w:t>Working on UI in Angular 7 (with Material UI) with Auth0 authentication integration</w:t>
      </w:r>
    </w:p>
    <w:p w14:paraId="307F3C11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B61AD5">
        <w:t>MySQL and MongoDB databases</w:t>
      </w:r>
    </w:p>
    <w:p w14:paraId="37175ED7" w14:textId="0DB65C76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B61AD5">
        <w:t xml:space="preserve">Deployment in AWS - Lambda, </w:t>
      </w:r>
      <w:proofErr w:type="spellStart"/>
      <w:r w:rsidRPr="00B61AD5">
        <w:t>Cloudfront</w:t>
      </w:r>
      <w:proofErr w:type="spellEnd"/>
      <w:r w:rsidRPr="00B61AD5">
        <w:t xml:space="preserve">, EC2, IAM, RDS, </w:t>
      </w:r>
      <w:proofErr w:type="spellStart"/>
      <w:r w:rsidRPr="00B61AD5">
        <w:t>Cloudwatch</w:t>
      </w:r>
      <w:proofErr w:type="spellEnd"/>
    </w:p>
    <w:p w14:paraId="09B9ACD5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D82E7A">
        <w:t>Deployment in IIS and windows servers and installing frameworks on Windows and Linux</w:t>
      </w:r>
    </w:p>
    <w:p w14:paraId="332826FE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D82E7A">
        <w:t>Using Sumo Logic for logging and dashboards (certified in Sumo Logic)</w:t>
      </w:r>
    </w:p>
    <w:p w14:paraId="266CC048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D82E7A">
        <w:t>Building pipelines and releases on Azure DevOps</w:t>
      </w:r>
    </w:p>
    <w:p w14:paraId="3519541D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D82E7A">
        <w:t>Use GitHub as source management tool</w:t>
      </w:r>
    </w:p>
    <w:p w14:paraId="2FC64F2A" w14:textId="77777777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D82E7A">
        <w:t>Track user requests/requirements and bugs in JIRA, Aha!</w:t>
      </w:r>
    </w:p>
    <w:p w14:paraId="0988A246" w14:textId="6B83865B" w:rsidR="00D82E7A" w:rsidRPr="00AD2A6E" w:rsidRDefault="00D82E7A" w:rsidP="00AD2A6E">
      <w:pPr>
        <w:pStyle w:val="ListParagraph"/>
        <w:numPr>
          <w:ilvl w:val="0"/>
          <w:numId w:val="31"/>
        </w:numPr>
        <w:rPr>
          <w:b/>
        </w:rPr>
      </w:pPr>
      <w:r w:rsidRPr="00D82E7A">
        <w:t xml:space="preserve">Mock-ups in </w:t>
      </w:r>
      <w:proofErr w:type="spellStart"/>
      <w:r w:rsidRPr="00D82E7A">
        <w:t>InVision</w:t>
      </w:r>
      <w:proofErr w:type="spellEnd"/>
    </w:p>
    <w:p w14:paraId="59C5FC98" w14:textId="126DC80B" w:rsidR="00D82E7A" w:rsidRPr="002D2075" w:rsidRDefault="00D82E7A" w:rsidP="002D2075">
      <w:pPr>
        <w:pStyle w:val="Heading2"/>
      </w:pPr>
      <w:r w:rsidRPr="002D2075">
        <w:t>Software Developer |</w:t>
      </w:r>
      <w:r w:rsidR="005354FB" w:rsidRPr="005354FB">
        <w:rPr>
          <w:bCs/>
          <w:sz w:val="24"/>
          <w:szCs w:val="22"/>
        </w:rPr>
        <w:t xml:space="preserve"> </w:t>
      </w:r>
      <w:r w:rsidR="005354FB">
        <w:rPr>
          <w:rStyle w:val="Emphasis"/>
          <w:bCs/>
          <w:sz w:val="24"/>
          <w:szCs w:val="22"/>
        </w:rPr>
        <w:t>Brock Solutions</w:t>
      </w:r>
      <w:r w:rsidR="005354FB" w:rsidRPr="001D6F2D">
        <w:t xml:space="preserve"> </w:t>
      </w:r>
      <w:r w:rsidRPr="002D2075">
        <w:rPr>
          <w:rStyle w:val="Emphasis"/>
          <w:iCs w:val="0"/>
          <w:color w:val="77448B" w:themeColor="accent1"/>
        </w:rPr>
        <w:t xml:space="preserve">– </w:t>
      </w:r>
      <w:r w:rsidR="005354FB">
        <w:rPr>
          <w:rStyle w:val="Emphasis"/>
          <w:bCs/>
          <w:sz w:val="24"/>
          <w:szCs w:val="22"/>
        </w:rPr>
        <w:t>Kitchener</w:t>
      </w:r>
      <w:r w:rsidR="005354FB" w:rsidRPr="001D6F2D">
        <w:rPr>
          <w:rStyle w:val="Emphasis"/>
          <w:bCs/>
          <w:sz w:val="24"/>
          <w:szCs w:val="22"/>
        </w:rPr>
        <w:t xml:space="preserve">, </w:t>
      </w:r>
      <w:r w:rsidR="005354FB">
        <w:rPr>
          <w:rStyle w:val="Emphasis"/>
          <w:bCs/>
          <w:sz w:val="24"/>
          <w:szCs w:val="22"/>
        </w:rPr>
        <w:t>ON</w:t>
      </w:r>
    </w:p>
    <w:p w14:paraId="1B7830A8" w14:textId="77777777" w:rsidR="00D82E7A" w:rsidRPr="00565B06" w:rsidRDefault="00D82E7A" w:rsidP="002D2075">
      <w:pPr>
        <w:pStyle w:val="Heading3"/>
      </w:pPr>
      <w:r>
        <w:t>May 2018</w:t>
      </w:r>
      <w:r w:rsidRPr="00565B06">
        <w:t xml:space="preserve"> – </w:t>
      </w:r>
      <w:r>
        <w:t>September 2019</w:t>
      </w:r>
    </w:p>
    <w:p w14:paraId="6CEF63E9" w14:textId="77777777" w:rsidR="00D82E7A" w:rsidRPr="00D82E7A" w:rsidRDefault="00D82E7A" w:rsidP="00AD2A6E">
      <w:pPr>
        <w:pStyle w:val="ListParagraph"/>
        <w:numPr>
          <w:ilvl w:val="0"/>
          <w:numId w:val="32"/>
        </w:numPr>
      </w:pPr>
      <w:r w:rsidRPr="00D82E7A">
        <w:t>Tracking user bugs and new feature requirements in JIRA.</w:t>
      </w:r>
    </w:p>
    <w:p w14:paraId="36D8DB67" w14:textId="77777777" w:rsidR="00D82E7A" w:rsidRPr="00D82E7A" w:rsidRDefault="00D82E7A" w:rsidP="00AD2A6E">
      <w:pPr>
        <w:pStyle w:val="ListParagraph"/>
        <w:numPr>
          <w:ilvl w:val="0"/>
          <w:numId w:val="32"/>
        </w:numPr>
      </w:pPr>
      <w:r w:rsidRPr="00D82E7A">
        <w:t xml:space="preserve">Developed a job and email scheduler using Quartz.Net-Scheduler and </w:t>
      </w:r>
      <w:proofErr w:type="spellStart"/>
      <w:r w:rsidRPr="00D82E7A">
        <w:t>Ninject</w:t>
      </w:r>
      <w:proofErr w:type="spellEnd"/>
      <w:r w:rsidRPr="00D82E7A">
        <w:t>.</w:t>
      </w:r>
    </w:p>
    <w:p w14:paraId="3865DEB4" w14:textId="77777777" w:rsidR="00D82E7A" w:rsidRPr="00D82E7A" w:rsidRDefault="00D82E7A" w:rsidP="00AD2A6E">
      <w:pPr>
        <w:pStyle w:val="ListParagraph"/>
        <w:numPr>
          <w:ilvl w:val="0"/>
          <w:numId w:val="32"/>
        </w:numPr>
      </w:pPr>
      <w:r w:rsidRPr="00D82E7A">
        <w:t>Implemented changes for a new Business Unit in the Centralized Web System.</w:t>
      </w:r>
    </w:p>
    <w:p w14:paraId="371D6287" w14:textId="77777777" w:rsidR="00D82E7A" w:rsidRPr="00D82E7A" w:rsidRDefault="00D82E7A" w:rsidP="00AD2A6E">
      <w:pPr>
        <w:pStyle w:val="ListParagraph"/>
        <w:numPr>
          <w:ilvl w:val="0"/>
          <w:numId w:val="32"/>
        </w:numPr>
      </w:pPr>
      <w:r w:rsidRPr="00D82E7A">
        <w:t>Developed a tool to track company’s Total Project Backlog and automatically assign chunks to different years based on the changes in the existing dataset.</w:t>
      </w:r>
    </w:p>
    <w:p w14:paraId="7D59A54A" w14:textId="77777777" w:rsidR="00D82E7A" w:rsidRPr="00D82E7A" w:rsidRDefault="00D82E7A" w:rsidP="00AD2A6E">
      <w:pPr>
        <w:pStyle w:val="ListParagraph"/>
        <w:numPr>
          <w:ilvl w:val="0"/>
          <w:numId w:val="32"/>
        </w:numPr>
      </w:pPr>
      <w:r w:rsidRPr="00D82E7A">
        <w:t xml:space="preserve">Developed a Talent Manager Dashboard – which delivers precise info about Employee’s Salary Trends, Vacation Status, Project/Work History, Performance Reviews and many more. </w:t>
      </w:r>
    </w:p>
    <w:p w14:paraId="7326F653" w14:textId="58932AFE" w:rsidR="00D82E7A" w:rsidRPr="00D82E7A" w:rsidRDefault="00D82E7A" w:rsidP="00AD2A6E">
      <w:pPr>
        <w:pStyle w:val="ListParagraph"/>
        <w:numPr>
          <w:ilvl w:val="0"/>
          <w:numId w:val="32"/>
        </w:numPr>
      </w:pPr>
      <w:r w:rsidRPr="00D82E7A">
        <w:t xml:space="preserve">Successfully upgraded the main website’s MVC version from MVC 4 to MVC 5 without </w:t>
      </w:r>
      <w:r w:rsidR="007749B7">
        <w:t>any issues</w:t>
      </w:r>
      <w:r w:rsidRPr="00D82E7A">
        <w:t>.</w:t>
      </w:r>
    </w:p>
    <w:p w14:paraId="446EBDF4" w14:textId="399A2720" w:rsidR="00D82E7A" w:rsidRDefault="00D82E7A" w:rsidP="00AD2A6E">
      <w:pPr>
        <w:pStyle w:val="ListParagraph"/>
        <w:numPr>
          <w:ilvl w:val="0"/>
          <w:numId w:val="32"/>
        </w:numPr>
      </w:pPr>
      <w:r w:rsidRPr="00D82E7A">
        <w:t>Improve, redesign, fix, and develop new features to deliver scalable, robust and useful toolset</w:t>
      </w:r>
      <w:r w:rsidR="00AD2A6E">
        <w:t>.</w:t>
      </w:r>
    </w:p>
    <w:p w14:paraId="472A6AA7" w14:textId="1C4A103A" w:rsidR="00D82E7A" w:rsidRPr="00D82E7A" w:rsidRDefault="00D82E7A" w:rsidP="00AD2A6E">
      <w:pPr>
        <w:pStyle w:val="ListParagraph"/>
        <w:numPr>
          <w:ilvl w:val="0"/>
          <w:numId w:val="32"/>
        </w:numPr>
      </w:pPr>
      <w:r w:rsidRPr="00D82E7A">
        <w:t xml:space="preserve">Expert in tools such as Visual Studio, Visual Studio Code, SSMS, SSRS, Microsoft Office Suite, Skype, Google, </w:t>
      </w:r>
      <w:proofErr w:type="spellStart"/>
      <w:r w:rsidRPr="00D82E7A">
        <w:t>Stackoverflow</w:t>
      </w:r>
      <w:proofErr w:type="spellEnd"/>
      <w:r w:rsidR="00475056">
        <w:t xml:space="preserve"> and </w:t>
      </w:r>
      <w:r w:rsidR="00475056" w:rsidRPr="00D82E7A">
        <w:t>version and source control tools such as TFS and Git</w:t>
      </w:r>
      <w:r w:rsidR="00475056">
        <w:t>.</w:t>
      </w:r>
    </w:p>
    <w:p w14:paraId="414A673A" w14:textId="2BD839D0" w:rsidR="00D82E7A" w:rsidRDefault="00D82E7A" w:rsidP="002D2075">
      <w:pPr>
        <w:pStyle w:val="Heading2"/>
      </w:pPr>
      <w:r>
        <w:t xml:space="preserve">Freelance Software Developer </w:t>
      </w:r>
      <w:bookmarkStart w:id="0" w:name="_Hlk13689490"/>
      <w:r>
        <w:t xml:space="preserve">| </w:t>
      </w:r>
      <w:bookmarkEnd w:id="0"/>
      <w:r w:rsidR="005354FB">
        <w:rPr>
          <w:rStyle w:val="Emphasis"/>
          <w:bCs/>
          <w:sz w:val="24"/>
          <w:szCs w:val="22"/>
        </w:rPr>
        <w:t>Toronto</w:t>
      </w:r>
      <w:r w:rsidR="005354FB" w:rsidRPr="001D6F2D">
        <w:rPr>
          <w:rStyle w:val="Emphasis"/>
          <w:bCs/>
          <w:sz w:val="24"/>
          <w:szCs w:val="22"/>
        </w:rPr>
        <w:t xml:space="preserve">, </w:t>
      </w:r>
      <w:r w:rsidR="005354FB">
        <w:rPr>
          <w:rStyle w:val="Emphasis"/>
          <w:bCs/>
          <w:sz w:val="24"/>
          <w:szCs w:val="22"/>
        </w:rPr>
        <w:t>ON</w:t>
      </w:r>
    </w:p>
    <w:p w14:paraId="5E66FEC0" w14:textId="77777777" w:rsidR="00D82E7A" w:rsidRDefault="00D82E7A" w:rsidP="002D2075">
      <w:pPr>
        <w:pStyle w:val="Heading3"/>
      </w:pPr>
      <w:r>
        <w:t>January 2018 – MAY 2018</w:t>
      </w:r>
    </w:p>
    <w:p w14:paraId="3047EE0F" w14:textId="77777777" w:rsidR="00D82E7A" w:rsidRPr="00B61AD5" w:rsidRDefault="00D82E7A" w:rsidP="002D2075">
      <w:pPr>
        <w:pStyle w:val="ListParagraph"/>
        <w:numPr>
          <w:ilvl w:val="0"/>
          <w:numId w:val="22"/>
        </w:numPr>
      </w:pPr>
      <w:r w:rsidRPr="00B61AD5">
        <w:t>Created pc, mobile, and multi-device friendly website for a company – Drafty.ca</w:t>
      </w:r>
    </w:p>
    <w:p w14:paraId="528474EA" w14:textId="77777777" w:rsidR="00D82E7A" w:rsidRPr="00B61AD5" w:rsidRDefault="00D82E7A" w:rsidP="002D2075">
      <w:pPr>
        <w:pStyle w:val="ListParagraph"/>
      </w:pPr>
      <w:r w:rsidRPr="00B61AD5">
        <w:t>using HTML5, CSS, Bootstrap4 and JavaScript.</w:t>
      </w:r>
    </w:p>
    <w:p w14:paraId="37171676" w14:textId="0D47FBB5" w:rsidR="00D82E7A" w:rsidRPr="00B61AD5" w:rsidRDefault="00D82E7A" w:rsidP="00D82E7A">
      <w:pPr>
        <w:pStyle w:val="ListParagraph"/>
        <w:numPr>
          <w:ilvl w:val="0"/>
          <w:numId w:val="22"/>
        </w:numPr>
      </w:pPr>
      <w:r w:rsidRPr="00B61AD5">
        <w:t>Worked on websites that uses Angular4, NoSQL, Asp.Net, PHP, MySQL and many other web development stacks.</w:t>
      </w:r>
    </w:p>
    <w:p w14:paraId="4D1201AF" w14:textId="77777777" w:rsidR="00FB79BF" w:rsidRPr="00565B06" w:rsidRDefault="00FB79BF" w:rsidP="002146F8">
      <w:pPr>
        <w:pStyle w:val="Heading1"/>
        <w:tabs>
          <w:tab w:val="left" w:pos="6"/>
        </w:tabs>
        <w:ind w:left="-720"/>
      </w:pPr>
      <w:r w:rsidRPr="00565B06">
        <w:rPr>
          <w:noProof/>
        </w:rPr>
        <mc:AlternateContent>
          <mc:Choice Requires="wpg">
            <w:drawing>
              <wp:inline distT="0" distB="0" distL="0" distR="0" wp14:anchorId="4D3D3CDD" wp14:editId="4154C8D8">
                <wp:extent cx="274320" cy="274320"/>
                <wp:effectExtent l="0" t="0" r="0" b="0"/>
                <wp:docPr id="18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9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E67C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Pr="00565B06">
        <w:rPr>
          <w:rFonts w:asciiTheme="minorHAnsi" w:eastAsiaTheme="minorHAnsi" w:hAnsiTheme="minorHAnsi" w:cstheme="minorBidi"/>
          <w:b w:val="0"/>
          <w:caps w:val="0"/>
          <w:color w:val="4C4C4C" w:themeColor="text2" w:themeTint="BF"/>
          <w:sz w:val="22"/>
          <w:szCs w:val="22"/>
        </w:rPr>
        <w:tab/>
      </w:r>
      <w:sdt>
        <w:sdtPr>
          <w:alias w:val="Education:"/>
          <w:tag w:val="Education:"/>
          <w:id w:val="1586649636"/>
          <w:placeholder>
            <w:docPart w:val="6B4A0416E0A8428E9B6885C9181598F5"/>
          </w:placeholder>
          <w:temporary/>
          <w:showingPlcHdr/>
          <w15:appearance w15:val="hidden"/>
        </w:sdtPr>
        <w:sdtContent>
          <w:r w:rsidRPr="00565B06">
            <w:t>Education</w:t>
          </w:r>
        </w:sdtContent>
      </w:sdt>
    </w:p>
    <w:p w14:paraId="46D768FF" w14:textId="151394A0" w:rsidR="00FB79BF" w:rsidRPr="00565B06" w:rsidRDefault="00FB79BF" w:rsidP="002D2075">
      <w:pPr>
        <w:pStyle w:val="Heading2"/>
      </w:pPr>
      <w:r>
        <w:t>Software Engineering</w:t>
      </w:r>
      <w:r w:rsidRPr="00565B06">
        <w:t xml:space="preserve"> | </w:t>
      </w:r>
      <w:r>
        <w:rPr>
          <w:rStyle w:val="Emphasis"/>
        </w:rPr>
        <w:t>Centennial College</w:t>
      </w:r>
    </w:p>
    <w:p w14:paraId="50E3D0FB" w14:textId="77777777" w:rsidR="00FB79BF" w:rsidRPr="00565B06" w:rsidRDefault="00FB79BF" w:rsidP="002D2075">
      <w:pPr>
        <w:pStyle w:val="Heading3"/>
      </w:pPr>
      <w:r>
        <w:t>September 2016</w:t>
      </w:r>
      <w:r w:rsidRPr="00565B06">
        <w:t xml:space="preserve"> – </w:t>
      </w:r>
      <w:r>
        <w:t>January 2018</w:t>
      </w:r>
    </w:p>
    <w:p w14:paraId="4ED51EED" w14:textId="77777777" w:rsidR="00FB79BF" w:rsidRPr="00B61AD5" w:rsidRDefault="00FB79BF" w:rsidP="002D2075">
      <w:pPr>
        <w:pStyle w:val="ListParagraph"/>
        <w:numPr>
          <w:ilvl w:val="0"/>
          <w:numId w:val="19"/>
        </w:numPr>
      </w:pPr>
      <w:r w:rsidRPr="00B61AD5">
        <w:t xml:space="preserve">Learned and worked with </w:t>
      </w:r>
      <w:r w:rsidRPr="00B61AD5">
        <w:rPr>
          <w:b/>
        </w:rPr>
        <w:t>frameworks</w:t>
      </w:r>
      <w:r w:rsidRPr="00B61AD5">
        <w:t xml:space="preserve"> and </w:t>
      </w:r>
      <w:r w:rsidRPr="00B61AD5">
        <w:rPr>
          <w:b/>
        </w:rPr>
        <w:t>languages</w:t>
      </w:r>
      <w:r w:rsidRPr="00B61AD5">
        <w:t xml:space="preserve"> such as:  JavaScript, HTML, CSS3, c#, Asp.Net, SQL, angular, MongoDB, </w:t>
      </w:r>
      <w:proofErr w:type="spellStart"/>
      <w:r w:rsidRPr="00B61AD5">
        <w:t>React.Js</w:t>
      </w:r>
      <w:proofErr w:type="spellEnd"/>
      <w:r w:rsidRPr="00B61AD5">
        <w:t>, UML Modelling, MVC5, Bootstrap4, Access, Visio, Git, TFS, Java, Agile, Scrums, .Net Framework, jQuery</w:t>
      </w:r>
    </w:p>
    <w:p w14:paraId="61103998" w14:textId="3AF0F188" w:rsidR="00FB79BF" w:rsidRPr="00B61AD5" w:rsidRDefault="00FB79BF" w:rsidP="00FB79BF">
      <w:pPr>
        <w:pStyle w:val="ListParagraph"/>
        <w:numPr>
          <w:ilvl w:val="0"/>
          <w:numId w:val="19"/>
        </w:numPr>
        <w:tabs>
          <w:tab w:val="left" w:pos="6"/>
        </w:tabs>
      </w:pPr>
      <w:r w:rsidRPr="00B61AD5">
        <w:rPr>
          <w:b/>
          <w:bCs/>
          <w:color w:val="282828" w:themeColor="text2" w:themeTint="E6"/>
        </w:rPr>
        <w:lastRenderedPageBreak/>
        <w:t>Tools used</w:t>
      </w:r>
      <w:r w:rsidRPr="00B61AD5">
        <w:t>: MS-Office, Visual Studio 2019, MS Access, Visio, Git, TFS, SQL Server, SSRS, Visual Studio Code, IIS, JIRA.</w:t>
      </w:r>
    </w:p>
    <w:p w14:paraId="73E9BACE" w14:textId="55BE01DB" w:rsidR="00FB79BF" w:rsidRDefault="00FB79BF" w:rsidP="00FB79BF">
      <w:pPr>
        <w:pStyle w:val="Heading2"/>
        <w:rPr>
          <w:rStyle w:val="Emphasis"/>
          <w:lang w:bidi="gu-IN"/>
        </w:rPr>
      </w:pPr>
      <w:r>
        <w:t>High School Diploma</w:t>
      </w:r>
      <w:r w:rsidRPr="00565B06">
        <w:t xml:space="preserve"> | </w:t>
      </w:r>
      <w:r>
        <w:rPr>
          <w:rStyle w:val="Emphasis"/>
          <w:lang w:bidi="gu-IN"/>
        </w:rPr>
        <w:t>SA School, India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9105"/>
      </w:tblGrid>
      <w:tr w:rsidR="00FB79BF" w:rsidRPr="00565B06" w14:paraId="43B3770F" w14:textId="77777777" w:rsidTr="00922B84">
        <w:trPr>
          <w:trHeight w:val="63"/>
        </w:trPr>
        <w:tc>
          <w:tcPr>
            <w:tcW w:w="720" w:type="dxa"/>
            <w:tcMar>
              <w:right w:w="216" w:type="dxa"/>
            </w:tcMar>
            <w:vAlign w:val="bottom"/>
          </w:tcPr>
          <w:p w14:paraId="67051B8B" w14:textId="77777777" w:rsidR="00FB79BF" w:rsidRPr="00565B06" w:rsidRDefault="00FB79BF" w:rsidP="00FB79BF">
            <w:pPr>
              <w:pStyle w:val="Icons"/>
              <w:jc w:val="left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6EB5F9A" wp14:editId="1EBF7907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EE6E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kXh5HwRAAANJ4&#10;AAAOAAAAAAAAAAAAAAAAAC4CAABkcnMvZTJvRG9jLnhtbFBLAQItABQABgAIAAAAIQAYauyH2QAA&#10;AAMBAAAPAAAAAAAAAAAAAAAAABsTAABkcnMvZG93bnJldi54bWxQSwUGAAAAAAQABADzAAAAIR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303" w:type="dxa"/>
          </w:tcPr>
          <w:p w14:paraId="49FE814E" w14:textId="77777777" w:rsidR="00FB79BF" w:rsidRPr="00565B06" w:rsidRDefault="00FB79BF" w:rsidP="00E65ADE">
            <w:pPr>
              <w:pStyle w:val="Heading1"/>
              <w:outlineLvl w:val="0"/>
            </w:pPr>
            <w:r>
              <w:t>References Available upon request</w:t>
            </w:r>
          </w:p>
        </w:tc>
      </w:tr>
    </w:tbl>
    <w:p w14:paraId="72F9393F" w14:textId="77777777" w:rsidR="0046313B" w:rsidRPr="00565B06" w:rsidRDefault="0046313B" w:rsidP="00B85325"/>
    <w:sectPr w:rsidR="0046313B" w:rsidRPr="00565B06" w:rsidSect="00B85325">
      <w:footerReference w:type="default" r:id="rId18"/>
      <w:headerReference w:type="first" r:id="rId19"/>
      <w:footerReference w:type="first" r:id="rId20"/>
      <w:pgSz w:w="12240" w:h="15840" w:code="1"/>
      <w:pgMar w:top="270" w:right="540" w:bottom="0" w:left="21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4C17" w14:textId="77777777" w:rsidR="001C191A" w:rsidRDefault="001C191A" w:rsidP="00F534FB">
      <w:pPr>
        <w:spacing w:after="0"/>
      </w:pPr>
      <w:r>
        <w:separator/>
      </w:r>
    </w:p>
  </w:endnote>
  <w:endnote w:type="continuationSeparator" w:id="0">
    <w:p w14:paraId="39E0C8A2" w14:textId="77777777" w:rsidR="001C191A" w:rsidRDefault="001C191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F941" w14:textId="4BD24AE4" w:rsidR="00475056" w:rsidRDefault="00AD2A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D8FFB0C" wp14:editId="317F4E8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0" name="MSIPCM61a64108b8744092868d49a4" descr="{&quot;HashCode&quot;:-47076901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826A66" w14:textId="5F8E7FA3" w:rsidR="00AD2A6E" w:rsidRPr="00AD2A6E" w:rsidRDefault="00AD2A6E" w:rsidP="00AD2A6E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AD2A6E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8FFB0C" id="_x0000_t202" coordsize="21600,21600" o:spt="202" path="m,l,21600r21600,l21600,xe">
              <v:stroke joinstyle="miter"/>
              <v:path gradientshapeok="t" o:connecttype="rect"/>
            </v:shapetype>
            <v:shape id="MSIPCM61a64108b8744092868d49a4" o:spid="_x0000_s1026" type="#_x0000_t202" alt="{&quot;HashCode&quot;:-47076901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24826A66" w14:textId="5F8E7FA3" w:rsidR="00AD2A6E" w:rsidRPr="00AD2A6E" w:rsidRDefault="00AD2A6E" w:rsidP="00AD2A6E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AD2A6E">
                      <w:rPr>
                        <w:rFonts w:ascii="Calibri" w:hAnsi="Calibri"/>
                        <w:color w:val="0000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E3BB" w14:textId="52D044FA" w:rsidR="00475056" w:rsidRDefault="00AD2A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AF31B24" wp14:editId="7B894C1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1" name="MSIPCM856d4f39bec7ccb0d4408291" descr="{&quot;HashCode&quot;:-470769013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AF11C3" w14:textId="7883A23F" w:rsidR="00AD2A6E" w:rsidRPr="00AD2A6E" w:rsidRDefault="00AD2A6E" w:rsidP="00AD2A6E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AD2A6E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31B24" id="_x0000_t202" coordsize="21600,21600" o:spt="202" path="m,l,21600r21600,l21600,xe">
              <v:stroke joinstyle="miter"/>
              <v:path gradientshapeok="t" o:connecttype="rect"/>
            </v:shapetype>
            <v:shape id="MSIPCM856d4f39bec7ccb0d4408291" o:spid="_x0000_s1027" type="#_x0000_t202" alt="{&quot;HashCode&quot;:-470769013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6AAF11C3" w14:textId="7883A23F" w:rsidR="00AD2A6E" w:rsidRPr="00AD2A6E" w:rsidRDefault="00AD2A6E" w:rsidP="00AD2A6E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AD2A6E">
                      <w:rPr>
                        <w:rFonts w:ascii="Calibri" w:hAnsi="Calibri"/>
                        <w:color w:val="0000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B45C" w14:textId="77777777" w:rsidR="001C191A" w:rsidRDefault="001C191A" w:rsidP="00F534FB">
      <w:pPr>
        <w:spacing w:after="0"/>
      </w:pPr>
      <w:r>
        <w:separator/>
      </w:r>
    </w:p>
  </w:footnote>
  <w:footnote w:type="continuationSeparator" w:id="0">
    <w:p w14:paraId="37696D2A" w14:textId="77777777" w:rsidR="001C191A" w:rsidRDefault="001C191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908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7DD51D" wp14:editId="0C657F1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F6282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6330B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73020"/>
    <w:multiLevelType w:val="hybridMultilevel"/>
    <w:tmpl w:val="E650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C34C1D"/>
    <w:multiLevelType w:val="hybridMultilevel"/>
    <w:tmpl w:val="8A9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1099A"/>
    <w:multiLevelType w:val="hybridMultilevel"/>
    <w:tmpl w:val="10C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897"/>
    <w:multiLevelType w:val="hybridMultilevel"/>
    <w:tmpl w:val="10F4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F0F2E"/>
    <w:multiLevelType w:val="hybridMultilevel"/>
    <w:tmpl w:val="55924AE4"/>
    <w:lvl w:ilvl="0" w:tplc="BD087E4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D7AD2"/>
    <w:multiLevelType w:val="hybridMultilevel"/>
    <w:tmpl w:val="1DFE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50"/>
    <w:multiLevelType w:val="hybridMultilevel"/>
    <w:tmpl w:val="4214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03024"/>
    <w:multiLevelType w:val="hybridMultilevel"/>
    <w:tmpl w:val="2E68CF34"/>
    <w:lvl w:ilvl="0" w:tplc="BD087E4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24804"/>
    <w:multiLevelType w:val="hybridMultilevel"/>
    <w:tmpl w:val="1748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B04C5"/>
    <w:multiLevelType w:val="hybridMultilevel"/>
    <w:tmpl w:val="1752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E5207"/>
    <w:multiLevelType w:val="hybridMultilevel"/>
    <w:tmpl w:val="5A60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55522"/>
    <w:multiLevelType w:val="hybridMultilevel"/>
    <w:tmpl w:val="959E57F2"/>
    <w:lvl w:ilvl="0" w:tplc="BD087E44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211D6"/>
    <w:multiLevelType w:val="hybridMultilevel"/>
    <w:tmpl w:val="044C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17A0A"/>
    <w:multiLevelType w:val="hybridMultilevel"/>
    <w:tmpl w:val="43C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E7CE6"/>
    <w:multiLevelType w:val="hybridMultilevel"/>
    <w:tmpl w:val="C11E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26219"/>
    <w:multiLevelType w:val="hybridMultilevel"/>
    <w:tmpl w:val="DA3C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1616">
    <w:abstractNumId w:val="9"/>
  </w:num>
  <w:num w:numId="2" w16cid:durableId="469903152">
    <w:abstractNumId w:val="9"/>
    <w:lvlOverride w:ilvl="0">
      <w:startOverride w:val="1"/>
    </w:lvlOverride>
  </w:num>
  <w:num w:numId="3" w16cid:durableId="1721173700">
    <w:abstractNumId w:val="10"/>
  </w:num>
  <w:num w:numId="4" w16cid:durableId="1285192173">
    <w:abstractNumId w:val="15"/>
  </w:num>
  <w:num w:numId="5" w16cid:durableId="194923398">
    <w:abstractNumId w:val="8"/>
  </w:num>
  <w:num w:numId="6" w16cid:durableId="810901559">
    <w:abstractNumId w:val="7"/>
  </w:num>
  <w:num w:numId="7" w16cid:durableId="90246640">
    <w:abstractNumId w:val="6"/>
  </w:num>
  <w:num w:numId="8" w16cid:durableId="1635601427">
    <w:abstractNumId w:val="5"/>
  </w:num>
  <w:num w:numId="9" w16cid:durableId="795872009">
    <w:abstractNumId w:val="4"/>
  </w:num>
  <w:num w:numId="10" w16cid:durableId="650911316">
    <w:abstractNumId w:val="3"/>
  </w:num>
  <w:num w:numId="11" w16cid:durableId="2083286170">
    <w:abstractNumId w:val="2"/>
  </w:num>
  <w:num w:numId="12" w16cid:durableId="1644460557">
    <w:abstractNumId w:val="1"/>
  </w:num>
  <w:num w:numId="13" w16cid:durableId="14814288">
    <w:abstractNumId w:val="0"/>
  </w:num>
  <w:num w:numId="14" w16cid:durableId="1511482130">
    <w:abstractNumId w:val="14"/>
  </w:num>
  <w:num w:numId="15" w16cid:durableId="1592620155">
    <w:abstractNumId w:val="12"/>
  </w:num>
  <w:num w:numId="16" w16cid:durableId="1542938085">
    <w:abstractNumId w:val="13"/>
  </w:num>
  <w:num w:numId="17" w16cid:durableId="1051156163">
    <w:abstractNumId w:val="29"/>
  </w:num>
  <w:num w:numId="18" w16cid:durableId="1535925318">
    <w:abstractNumId w:val="23"/>
  </w:num>
  <w:num w:numId="19" w16cid:durableId="848255877">
    <w:abstractNumId w:val="11"/>
  </w:num>
  <w:num w:numId="20" w16cid:durableId="1717046619">
    <w:abstractNumId w:val="17"/>
  </w:num>
  <w:num w:numId="21" w16cid:durableId="729809652">
    <w:abstractNumId w:val="19"/>
  </w:num>
  <w:num w:numId="22" w16cid:durableId="724644938">
    <w:abstractNumId w:val="23"/>
  </w:num>
  <w:num w:numId="23" w16cid:durableId="220605714">
    <w:abstractNumId w:val="20"/>
  </w:num>
  <w:num w:numId="24" w16cid:durableId="789057445">
    <w:abstractNumId w:val="22"/>
  </w:num>
  <w:num w:numId="25" w16cid:durableId="1842158341">
    <w:abstractNumId w:val="18"/>
  </w:num>
  <w:num w:numId="26" w16cid:durableId="548542210">
    <w:abstractNumId w:val="21"/>
  </w:num>
  <w:num w:numId="27" w16cid:durableId="173425821">
    <w:abstractNumId w:val="25"/>
  </w:num>
  <w:num w:numId="28" w16cid:durableId="471139034">
    <w:abstractNumId w:val="16"/>
  </w:num>
  <w:num w:numId="29" w16cid:durableId="274214405">
    <w:abstractNumId w:val="28"/>
  </w:num>
  <w:num w:numId="30" w16cid:durableId="32964939">
    <w:abstractNumId w:val="24"/>
  </w:num>
  <w:num w:numId="31" w16cid:durableId="51586332">
    <w:abstractNumId w:val="27"/>
  </w:num>
  <w:num w:numId="32" w16cid:durableId="7528191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D5"/>
    <w:rsid w:val="00002677"/>
    <w:rsid w:val="00002750"/>
    <w:rsid w:val="00004D4E"/>
    <w:rsid w:val="00011895"/>
    <w:rsid w:val="00013818"/>
    <w:rsid w:val="00024730"/>
    <w:rsid w:val="000348ED"/>
    <w:rsid w:val="00040CF1"/>
    <w:rsid w:val="0004158B"/>
    <w:rsid w:val="0004223E"/>
    <w:rsid w:val="00043B02"/>
    <w:rsid w:val="00047D58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96FE4"/>
    <w:rsid w:val="000A0229"/>
    <w:rsid w:val="000A4421"/>
    <w:rsid w:val="000B1D0D"/>
    <w:rsid w:val="000D0DDF"/>
    <w:rsid w:val="000E24AC"/>
    <w:rsid w:val="000E4A73"/>
    <w:rsid w:val="000F79EA"/>
    <w:rsid w:val="00124225"/>
    <w:rsid w:val="0013116D"/>
    <w:rsid w:val="00134F92"/>
    <w:rsid w:val="00137DC1"/>
    <w:rsid w:val="00143224"/>
    <w:rsid w:val="00145B33"/>
    <w:rsid w:val="001468F3"/>
    <w:rsid w:val="00146E27"/>
    <w:rsid w:val="00152C3A"/>
    <w:rsid w:val="001539C4"/>
    <w:rsid w:val="00162BEE"/>
    <w:rsid w:val="00171E1B"/>
    <w:rsid w:val="00181023"/>
    <w:rsid w:val="00182F07"/>
    <w:rsid w:val="00183F3D"/>
    <w:rsid w:val="001858BD"/>
    <w:rsid w:val="00192344"/>
    <w:rsid w:val="00192573"/>
    <w:rsid w:val="00194A3D"/>
    <w:rsid w:val="00197261"/>
    <w:rsid w:val="001A2A99"/>
    <w:rsid w:val="001A6641"/>
    <w:rsid w:val="001B0811"/>
    <w:rsid w:val="001B3292"/>
    <w:rsid w:val="001B3B5F"/>
    <w:rsid w:val="001B720C"/>
    <w:rsid w:val="001C0DEE"/>
    <w:rsid w:val="001C191A"/>
    <w:rsid w:val="001C3957"/>
    <w:rsid w:val="001C46E5"/>
    <w:rsid w:val="001D29C3"/>
    <w:rsid w:val="001D6F2D"/>
    <w:rsid w:val="001E08A4"/>
    <w:rsid w:val="002024F7"/>
    <w:rsid w:val="0020735F"/>
    <w:rsid w:val="002146F8"/>
    <w:rsid w:val="00215593"/>
    <w:rsid w:val="00217917"/>
    <w:rsid w:val="002207CF"/>
    <w:rsid w:val="002372E8"/>
    <w:rsid w:val="0023768B"/>
    <w:rsid w:val="0025163F"/>
    <w:rsid w:val="00254330"/>
    <w:rsid w:val="00260F01"/>
    <w:rsid w:val="00275C94"/>
    <w:rsid w:val="00277638"/>
    <w:rsid w:val="0028164F"/>
    <w:rsid w:val="00282095"/>
    <w:rsid w:val="002823BE"/>
    <w:rsid w:val="00297ED0"/>
    <w:rsid w:val="002A0FA1"/>
    <w:rsid w:val="002A4EDA"/>
    <w:rsid w:val="002B01E3"/>
    <w:rsid w:val="002B0477"/>
    <w:rsid w:val="002B256F"/>
    <w:rsid w:val="002B3FC8"/>
    <w:rsid w:val="002D2075"/>
    <w:rsid w:val="002F10E7"/>
    <w:rsid w:val="002F69E4"/>
    <w:rsid w:val="00300A98"/>
    <w:rsid w:val="0030724A"/>
    <w:rsid w:val="00313755"/>
    <w:rsid w:val="00316CE4"/>
    <w:rsid w:val="00323C3F"/>
    <w:rsid w:val="003279A4"/>
    <w:rsid w:val="00337114"/>
    <w:rsid w:val="0035004C"/>
    <w:rsid w:val="003571C8"/>
    <w:rsid w:val="003750F5"/>
    <w:rsid w:val="00383057"/>
    <w:rsid w:val="00383B3F"/>
    <w:rsid w:val="0039703C"/>
    <w:rsid w:val="003974BB"/>
    <w:rsid w:val="003A091E"/>
    <w:rsid w:val="003B37DF"/>
    <w:rsid w:val="003C61B1"/>
    <w:rsid w:val="003E5D64"/>
    <w:rsid w:val="003F346E"/>
    <w:rsid w:val="00401BED"/>
    <w:rsid w:val="00403149"/>
    <w:rsid w:val="004037EF"/>
    <w:rsid w:val="00405BAD"/>
    <w:rsid w:val="0040618F"/>
    <w:rsid w:val="004113D8"/>
    <w:rsid w:val="00413CF3"/>
    <w:rsid w:val="00416463"/>
    <w:rsid w:val="00423827"/>
    <w:rsid w:val="00426138"/>
    <w:rsid w:val="00437B8B"/>
    <w:rsid w:val="00456229"/>
    <w:rsid w:val="0046313B"/>
    <w:rsid w:val="00465113"/>
    <w:rsid w:val="00467F3F"/>
    <w:rsid w:val="004727C2"/>
    <w:rsid w:val="00475056"/>
    <w:rsid w:val="00476144"/>
    <w:rsid w:val="004915EA"/>
    <w:rsid w:val="00495E6B"/>
    <w:rsid w:val="004A4493"/>
    <w:rsid w:val="004B193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05D0"/>
    <w:rsid w:val="004E2794"/>
    <w:rsid w:val="004E77A5"/>
    <w:rsid w:val="004F1057"/>
    <w:rsid w:val="004F199F"/>
    <w:rsid w:val="005106C0"/>
    <w:rsid w:val="005247B7"/>
    <w:rsid w:val="005324B1"/>
    <w:rsid w:val="005354FB"/>
    <w:rsid w:val="005372FA"/>
    <w:rsid w:val="0054438F"/>
    <w:rsid w:val="00556337"/>
    <w:rsid w:val="0055689B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3F2"/>
    <w:rsid w:val="005B3D67"/>
    <w:rsid w:val="005B437C"/>
    <w:rsid w:val="005D0108"/>
    <w:rsid w:val="005E088C"/>
    <w:rsid w:val="005E6E43"/>
    <w:rsid w:val="005F4455"/>
    <w:rsid w:val="006104FF"/>
    <w:rsid w:val="00614B7C"/>
    <w:rsid w:val="00617344"/>
    <w:rsid w:val="0062239B"/>
    <w:rsid w:val="00625B8A"/>
    <w:rsid w:val="00635C5E"/>
    <w:rsid w:val="00636BD0"/>
    <w:rsid w:val="00644D4E"/>
    <w:rsid w:val="00646D01"/>
    <w:rsid w:val="00663536"/>
    <w:rsid w:val="006648D4"/>
    <w:rsid w:val="006718E6"/>
    <w:rsid w:val="00673F18"/>
    <w:rsid w:val="00676CEB"/>
    <w:rsid w:val="0068028E"/>
    <w:rsid w:val="00683A86"/>
    <w:rsid w:val="0069300B"/>
    <w:rsid w:val="006A4C72"/>
    <w:rsid w:val="006B61B0"/>
    <w:rsid w:val="006C314F"/>
    <w:rsid w:val="006D65F8"/>
    <w:rsid w:val="006D6D80"/>
    <w:rsid w:val="006E7452"/>
    <w:rsid w:val="006F4D23"/>
    <w:rsid w:val="007019DB"/>
    <w:rsid w:val="007175B9"/>
    <w:rsid w:val="00717932"/>
    <w:rsid w:val="007215A9"/>
    <w:rsid w:val="007253E8"/>
    <w:rsid w:val="00735140"/>
    <w:rsid w:val="0073645E"/>
    <w:rsid w:val="007366E5"/>
    <w:rsid w:val="00745196"/>
    <w:rsid w:val="00755346"/>
    <w:rsid w:val="007749B7"/>
    <w:rsid w:val="00776E3A"/>
    <w:rsid w:val="007850D1"/>
    <w:rsid w:val="007857C8"/>
    <w:rsid w:val="00785FEB"/>
    <w:rsid w:val="00785FF6"/>
    <w:rsid w:val="00790E98"/>
    <w:rsid w:val="00797765"/>
    <w:rsid w:val="007A0F44"/>
    <w:rsid w:val="007A729F"/>
    <w:rsid w:val="007B3F4F"/>
    <w:rsid w:val="007B7CEA"/>
    <w:rsid w:val="007C0E0E"/>
    <w:rsid w:val="007C153D"/>
    <w:rsid w:val="007C333C"/>
    <w:rsid w:val="007C34A8"/>
    <w:rsid w:val="007D60BA"/>
    <w:rsid w:val="007E7052"/>
    <w:rsid w:val="007F71A4"/>
    <w:rsid w:val="008030EE"/>
    <w:rsid w:val="00812148"/>
    <w:rsid w:val="00814B43"/>
    <w:rsid w:val="00814FA5"/>
    <w:rsid w:val="00825664"/>
    <w:rsid w:val="0083016A"/>
    <w:rsid w:val="00835B32"/>
    <w:rsid w:val="0083653C"/>
    <w:rsid w:val="0084150B"/>
    <w:rsid w:val="00846AAE"/>
    <w:rsid w:val="00847B8E"/>
    <w:rsid w:val="00855232"/>
    <w:rsid w:val="00867081"/>
    <w:rsid w:val="008730D5"/>
    <w:rsid w:val="008978E8"/>
    <w:rsid w:val="008A02C4"/>
    <w:rsid w:val="008A49A0"/>
    <w:rsid w:val="008A6538"/>
    <w:rsid w:val="008D4FC8"/>
    <w:rsid w:val="008D5A80"/>
    <w:rsid w:val="008D62B8"/>
    <w:rsid w:val="008E5483"/>
    <w:rsid w:val="008F4532"/>
    <w:rsid w:val="00900DA1"/>
    <w:rsid w:val="00901BD9"/>
    <w:rsid w:val="00906395"/>
    <w:rsid w:val="00917B15"/>
    <w:rsid w:val="00922B84"/>
    <w:rsid w:val="00933CCA"/>
    <w:rsid w:val="0093795C"/>
    <w:rsid w:val="009411E8"/>
    <w:rsid w:val="00952C89"/>
    <w:rsid w:val="009540F4"/>
    <w:rsid w:val="00956B75"/>
    <w:rsid w:val="00962917"/>
    <w:rsid w:val="0097495B"/>
    <w:rsid w:val="009918BB"/>
    <w:rsid w:val="009931F7"/>
    <w:rsid w:val="00994768"/>
    <w:rsid w:val="009A3F4C"/>
    <w:rsid w:val="009B4952"/>
    <w:rsid w:val="009C3CF1"/>
    <w:rsid w:val="009C63EE"/>
    <w:rsid w:val="009D0878"/>
    <w:rsid w:val="009D1D6E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6C56"/>
    <w:rsid w:val="00A6314E"/>
    <w:rsid w:val="00A77B4D"/>
    <w:rsid w:val="00A8052D"/>
    <w:rsid w:val="00A83B36"/>
    <w:rsid w:val="00A9077F"/>
    <w:rsid w:val="00AA04BD"/>
    <w:rsid w:val="00AA0541"/>
    <w:rsid w:val="00AA128C"/>
    <w:rsid w:val="00AA276C"/>
    <w:rsid w:val="00AB673E"/>
    <w:rsid w:val="00AB7E45"/>
    <w:rsid w:val="00AC5054"/>
    <w:rsid w:val="00AC7C34"/>
    <w:rsid w:val="00AD121E"/>
    <w:rsid w:val="00AD2A6E"/>
    <w:rsid w:val="00AD437B"/>
    <w:rsid w:val="00AD518A"/>
    <w:rsid w:val="00AD5D05"/>
    <w:rsid w:val="00AD6216"/>
    <w:rsid w:val="00AE2F61"/>
    <w:rsid w:val="00AE313B"/>
    <w:rsid w:val="00AE6FB4"/>
    <w:rsid w:val="00AE7650"/>
    <w:rsid w:val="00AF1FA3"/>
    <w:rsid w:val="00B112B1"/>
    <w:rsid w:val="00B1221A"/>
    <w:rsid w:val="00B204FE"/>
    <w:rsid w:val="00B25746"/>
    <w:rsid w:val="00B2774A"/>
    <w:rsid w:val="00B47E1E"/>
    <w:rsid w:val="00B54661"/>
    <w:rsid w:val="00B55487"/>
    <w:rsid w:val="00B61AD5"/>
    <w:rsid w:val="00B7407B"/>
    <w:rsid w:val="00B763B5"/>
    <w:rsid w:val="00B85325"/>
    <w:rsid w:val="00B9035B"/>
    <w:rsid w:val="00B90654"/>
    <w:rsid w:val="00B91175"/>
    <w:rsid w:val="00B91949"/>
    <w:rsid w:val="00B949E1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7CDA"/>
    <w:rsid w:val="00C556CF"/>
    <w:rsid w:val="00C5777D"/>
    <w:rsid w:val="00C60281"/>
    <w:rsid w:val="00C779DA"/>
    <w:rsid w:val="00C814F7"/>
    <w:rsid w:val="00C81C04"/>
    <w:rsid w:val="00C83497"/>
    <w:rsid w:val="00C91B4B"/>
    <w:rsid w:val="00C93DE1"/>
    <w:rsid w:val="00CA1ED0"/>
    <w:rsid w:val="00CA2E0A"/>
    <w:rsid w:val="00CB3192"/>
    <w:rsid w:val="00CC1E5C"/>
    <w:rsid w:val="00CD1043"/>
    <w:rsid w:val="00CE24DE"/>
    <w:rsid w:val="00CE2C76"/>
    <w:rsid w:val="00D02D1F"/>
    <w:rsid w:val="00D046EF"/>
    <w:rsid w:val="00D22E33"/>
    <w:rsid w:val="00D35BBD"/>
    <w:rsid w:val="00D37FAD"/>
    <w:rsid w:val="00D5184A"/>
    <w:rsid w:val="00D5627D"/>
    <w:rsid w:val="00D61A0B"/>
    <w:rsid w:val="00D6600D"/>
    <w:rsid w:val="00D70757"/>
    <w:rsid w:val="00D728D5"/>
    <w:rsid w:val="00D73C98"/>
    <w:rsid w:val="00D77483"/>
    <w:rsid w:val="00D7797C"/>
    <w:rsid w:val="00D82E7A"/>
    <w:rsid w:val="00D83EA1"/>
    <w:rsid w:val="00D85CA4"/>
    <w:rsid w:val="00DB029A"/>
    <w:rsid w:val="00DB0B61"/>
    <w:rsid w:val="00DD2D34"/>
    <w:rsid w:val="00DD3BF8"/>
    <w:rsid w:val="00DD467E"/>
    <w:rsid w:val="00DE136D"/>
    <w:rsid w:val="00DE4136"/>
    <w:rsid w:val="00DE4550"/>
    <w:rsid w:val="00DE6534"/>
    <w:rsid w:val="00DE688B"/>
    <w:rsid w:val="00DF0F24"/>
    <w:rsid w:val="00DF1AA4"/>
    <w:rsid w:val="00DF5199"/>
    <w:rsid w:val="00DF7CF5"/>
    <w:rsid w:val="00DF7DED"/>
    <w:rsid w:val="00DF7F4F"/>
    <w:rsid w:val="00E066EE"/>
    <w:rsid w:val="00E07D28"/>
    <w:rsid w:val="00E30CB9"/>
    <w:rsid w:val="00E379DC"/>
    <w:rsid w:val="00E45431"/>
    <w:rsid w:val="00E46808"/>
    <w:rsid w:val="00E5521B"/>
    <w:rsid w:val="00E61D86"/>
    <w:rsid w:val="00E61FB1"/>
    <w:rsid w:val="00E63862"/>
    <w:rsid w:val="00E6578E"/>
    <w:rsid w:val="00E665C1"/>
    <w:rsid w:val="00E72DA3"/>
    <w:rsid w:val="00E94EF4"/>
    <w:rsid w:val="00E97BD9"/>
    <w:rsid w:val="00EA607C"/>
    <w:rsid w:val="00EC7FA8"/>
    <w:rsid w:val="00EE0848"/>
    <w:rsid w:val="00EF73B9"/>
    <w:rsid w:val="00F038B1"/>
    <w:rsid w:val="00F03B1E"/>
    <w:rsid w:val="00F03F2C"/>
    <w:rsid w:val="00F1202D"/>
    <w:rsid w:val="00F217AB"/>
    <w:rsid w:val="00F35A06"/>
    <w:rsid w:val="00F435D3"/>
    <w:rsid w:val="00F46425"/>
    <w:rsid w:val="00F46BE0"/>
    <w:rsid w:val="00F5078D"/>
    <w:rsid w:val="00F534FB"/>
    <w:rsid w:val="00F56FFE"/>
    <w:rsid w:val="00F6593F"/>
    <w:rsid w:val="00F728DA"/>
    <w:rsid w:val="00F904FC"/>
    <w:rsid w:val="00F935BF"/>
    <w:rsid w:val="00F94EB5"/>
    <w:rsid w:val="00FA4359"/>
    <w:rsid w:val="00FA4C84"/>
    <w:rsid w:val="00FB0B7E"/>
    <w:rsid w:val="00FB0F18"/>
    <w:rsid w:val="00FB79BF"/>
    <w:rsid w:val="00FD1FEF"/>
    <w:rsid w:val="00FD2533"/>
    <w:rsid w:val="00FE18B2"/>
    <w:rsid w:val="00FE4C66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90A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qFormat/>
    <w:rsid w:val="00463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50B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pandyarudra9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tel:+1647-571-2792" TargetMode="External"/><Relationship Id="rId17" Type="http://schemas.openxmlformats.org/officeDocument/2006/relationships/hyperlink" Target="http://www.rudrapandya.xy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rudrapandya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linkedin.com/in/rudrapandya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%20pandyarudra9@gmail.com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andya\Documents\Re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3907F283D45CDB75E797346AD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2531C-F519-4A8F-AC6A-9BA12E05C955}"/>
      </w:docPartPr>
      <w:docPartBody>
        <w:p w:rsidR="00F0083A" w:rsidRDefault="00C96D3D">
          <w:pPr>
            <w:pStyle w:val="5913907F283D45CDB75E797346AD0152"/>
          </w:pPr>
          <w:r w:rsidRPr="009D0878">
            <w:t>Address</w:t>
          </w:r>
        </w:p>
      </w:docPartBody>
    </w:docPart>
    <w:docPart>
      <w:docPartPr>
        <w:name w:val="0360A7C5B08B4447B853435E227D2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2AB1-BB21-47DE-BA44-DE1380DFF7C2}"/>
      </w:docPartPr>
      <w:docPartBody>
        <w:p w:rsidR="00C7629D" w:rsidRDefault="00F0083A" w:rsidP="00F0083A">
          <w:pPr>
            <w:pStyle w:val="0360A7C5B08B4447B853435E227D284D"/>
          </w:pPr>
          <w:r w:rsidRPr="00565B06">
            <w:t>Skills</w:t>
          </w:r>
        </w:p>
      </w:docPartBody>
    </w:docPart>
    <w:docPart>
      <w:docPartPr>
        <w:name w:val="4FD01A8BF87B40AD844D21B102ECC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A5CC8-729A-4D2A-A920-3B4403D82D84}"/>
      </w:docPartPr>
      <w:docPartBody>
        <w:p w:rsidR="00BC4B16" w:rsidRDefault="007E2ADA" w:rsidP="007E2ADA">
          <w:pPr>
            <w:pStyle w:val="4FD01A8BF87B40AD844D21B102ECCF0F"/>
          </w:pPr>
          <w:r w:rsidRPr="00565B06">
            <w:t>Experience</w:t>
          </w:r>
        </w:p>
      </w:docPartBody>
    </w:docPart>
    <w:docPart>
      <w:docPartPr>
        <w:name w:val="6B4A0416E0A8428E9B6885C91815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E7C06-A101-4B56-B4A5-26007EED84ED}"/>
      </w:docPartPr>
      <w:docPartBody>
        <w:p w:rsidR="00BC4B16" w:rsidRDefault="007E2ADA" w:rsidP="007E2ADA">
          <w:pPr>
            <w:pStyle w:val="6B4A0416E0A8428E9B6885C9181598F5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42"/>
    <w:rsid w:val="000565E0"/>
    <w:rsid w:val="000B6167"/>
    <w:rsid w:val="00184E82"/>
    <w:rsid w:val="001D2242"/>
    <w:rsid w:val="00226DAF"/>
    <w:rsid w:val="002C7166"/>
    <w:rsid w:val="002F692A"/>
    <w:rsid w:val="003A36B2"/>
    <w:rsid w:val="004450BB"/>
    <w:rsid w:val="00516F6A"/>
    <w:rsid w:val="005A2057"/>
    <w:rsid w:val="00661C56"/>
    <w:rsid w:val="00681024"/>
    <w:rsid w:val="006A6596"/>
    <w:rsid w:val="006F14EC"/>
    <w:rsid w:val="006F50ED"/>
    <w:rsid w:val="007718B4"/>
    <w:rsid w:val="007E2ADA"/>
    <w:rsid w:val="008C28EF"/>
    <w:rsid w:val="00945BE9"/>
    <w:rsid w:val="00A3283B"/>
    <w:rsid w:val="00BC4B16"/>
    <w:rsid w:val="00C7629D"/>
    <w:rsid w:val="00C96D3D"/>
    <w:rsid w:val="00CF60DC"/>
    <w:rsid w:val="00CF6E74"/>
    <w:rsid w:val="00D427EE"/>
    <w:rsid w:val="00D514E6"/>
    <w:rsid w:val="00EA5A4F"/>
    <w:rsid w:val="00EB5022"/>
    <w:rsid w:val="00F0083A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13907F283D45CDB75E797346AD0152">
    <w:name w:val="5913907F283D45CDB75E797346AD0152"/>
  </w:style>
  <w:style w:type="character" w:styleId="Emphasis">
    <w:name w:val="Emphasis"/>
    <w:basedOn w:val="DefaultParagraphFont"/>
    <w:uiPriority w:val="11"/>
    <w:qFormat/>
    <w:rsid w:val="001D2242"/>
    <w:rPr>
      <w:b w:val="0"/>
      <w:iCs/>
      <w:color w:val="657C9C" w:themeColor="text2" w:themeTint="BF"/>
      <w:sz w:val="26"/>
    </w:rPr>
  </w:style>
  <w:style w:type="paragraph" w:customStyle="1" w:styleId="0360A7C5B08B4447B853435E227D284D">
    <w:name w:val="0360A7C5B08B4447B853435E227D284D"/>
    <w:rsid w:val="00F0083A"/>
  </w:style>
  <w:style w:type="paragraph" w:customStyle="1" w:styleId="4FD01A8BF87B40AD844D21B102ECCF0F">
    <w:name w:val="4FD01A8BF87B40AD844D21B102ECCF0F"/>
    <w:rsid w:val="007E2ADA"/>
    <w:rPr>
      <w:lang w:bidi="ar-SA"/>
    </w:rPr>
  </w:style>
  <w:style w:type="paragraph" w:customStyle="1" w:styleId="6B4A0416E0A8428E9B6885C9181598F5">
    <w:name w:val="6B4A0416E0A8428E9B6885C9181598F5"/>
    <w:rsid w:val="007E2ADA"/>
    <w:rPr>
      <w:lang w:bidi="ar-SA"/>
    </w:rPr>
  </w:style>
  <w:style w:type="character" w:styleId="PlaceholderText">
    <w:name w:val="Placeholder Text"/>
    <w:basedOn w:val="DefaultParagraphFont"/>
    <w:uiPriority w:val="99"/>
    <w:semiHidden/>
    <w:rsid w:val="005A20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Toronto, ON</CompanyAddress>
  <CompanyPhone>647-571-2792</CompanyPhone>
  <CompanyFax/>
  <CompanyEmail>Pandyarudra9@gmail.com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2499DBC-C236-1743-9871-5459BF2CF39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0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LinkedIn:  .../rudrapandya/</cp:keywords>
  <dc:description/>
  <cp:lastModifiedBy/>
  <cp:revision>1</cp:revision>
  <dcterms:created xsi:type="dcterms:W3CDTF">2020-06-03T01:43:00Z</dcterms:created>
  <dcterms:modified xsi:type="dcterms:W3CDTF">2022-10-03T03:30:00Z</dcterms:modified>
  <cp:category/>
  <cp:contentStatus>www.rudrapandya.xyz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8580d5ef-8afe-4baa-a0a0-51d360a268d9_Enabled">
    <vt:lpwstr>true</vt:lpwstr>
  </property>
  <property fmtid="{D5CDD505-2E9C-101B-9397-08002B2CF9AE}" pid="4" name="MSIP_Label_8580d5ef-8afe-4baa-a0a0-51d360a268d9_SetDate">
    <vt:lpwstr>2022-02-28T20:46:38Z</vt:lpwstr>
  </property>
  <property fmtid="{D5CDD505-2E9C-101B-9397-08002B2CF9AE}" pid="5" name="MSIP_Label_8580d5ef-8afe-4baa-a0a0-51d360a268d9_Method">
    <vt:lpwstr>Standard</vt:lpwstr>
  </property>
  <property fmtid="{D5CDD505-2E9C-101B-9397-08002B2CF9AE}" pid="6" name="MSIP_Label_8580d5ef-8afe-4baa-a0a0-51d360a268d9_Name">
    <vt:lpwstr>8580d5ef-8afe-4baa-a0a0-51d360a268d9</vt:lpwstr>
  </property>
  <property fmtid="{D5CDD505-2E9C-101B-9397-08002B2CF9AE}" pid="7" name="MSIP_Label_8580d5ef-8afe-4baa-a0a0-51d360a268d9_SiteId">
    <vt:lpwstr>8c537a09-81fc-48f4-bba9-a347fea2523b</vt:lpwstr>
  </property>
  <property fmtid="{D5CDD505-2E9C-101B-9397-08002B2CF9AE}" pid="8" name="MSIP_Label_8580d5ef-8afe-4baa-a0a0-51d360a268d9_ActionId">
    <vt:lpwstr>fb28bf1b-43d2-4c7a-af70-423e54429282</vt:lpwstr>
  </property>
  <property fmtid="{D5CDD505-2E9C-101B-9397-08002B2CF9AE}" pid="9" name="MSIP_Label_8580d5ef-8afe-4baa-a0a0-51d360a268d9_ContentBits">
    <vt:lpwstr>2</vt:lpwstr>
  </property>
</Properties>
</file>